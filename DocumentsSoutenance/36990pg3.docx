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91877" w14:textId="7BE3A9D2" w:rsidR="007D6046" w:rsidRPr="004E570F" w:rsidRDefault="00367321" w:rsidP="004E570F">
      <w:pPr>
        <w:tabs>
          <w:tab w:val="left" w:pos="1440"/>
          <w:tab w:val="left" w:pos="2268"/>
          <w:tab w:val="left" w:pos="3402"/>
        </w:tabs>
        <w:spacing w:after="0" w:line="24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C516A" wp14:editId="6E422DCB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</wp:posOffset>
                </wp:positionV>
                <wp:extent cx="7315200" cy="9372600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937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51065" w14:textId="77777777" w:rsidR="0093164C" w:rsidRDefault="00FA0547" w:rsidP="004E570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</w:t>
                            </w:r>
                          </w:p>
                          <w:p w14:paraId="5722B12E" w14:textId="77777777" w:rsidR="0093164C" w:rsidRDefault="0093164C" w:rsidP="004E570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68F41E48" w14:textId="77777777" w:rsidR="0093164C" w:rsidRPr="005A5A4C" w:rsidRDefault="00FA0547" w:rsidP="009316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5A4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NOTICE DE RENSEIGNEMENTS</w:t>
                            </w:r>
                          </w:p>
                          <w:p w14:paraId="783A918F" w14:textId="77777777" w:rsidR="004E570F" w:rsidRPr="005A5A4C" w:rsidRDefault="00FA0547" w:rsidP="0058739F">
                            <w:pPr>
                              <w:spacing w:after="0" w:line="240" w:lineRule="auto"/>
                              <w:ind w:left="2127" w:firstLine="709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5A4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 RAPPORTEURS ET MEMBRES DU JURY</w:t>
                            </w:r>
                          </w:p>
                          <w:p w14:paraId="79EF203E" w14:textId="77777777" w:rsidR="0093164C" w:rsidRDefault="0093164C" w:rsidP="009316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5B4F01E" w14:textId="77777777" w:rsidR="0093164C" w:rsidRDefault="0093164C" w:rsidP="009316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96CAA01" w14:textId="77777777" w:rsidR="000370A3" w:rsidRDefault="000370A3" w:rsidP="0093164C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</w:p>
                          <w:tbl>
                            <w:tblPr>
                              <w:tblW w:w="10800" w:type="dxa"/>
                              <w:tblInd w:w="25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800"/>
                            </w:tblGrid>
                            <w:tr w:rsidR="000370A3" w:rsidRPr="000370A3" w14:paraId="352219B9" w14:textId="77777777">
                              <w:trPr>
                                <w:trHeight w:val="467"/>
                              </w:trPr>
                              <w:tc>
                                <w:tcPr>
                                  <w:tcW w:w="108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8C2D2EA" w14:textId="77777777" w:rsidR="000370A3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>C</w:t>
                                  </w:r>
                                  <w:r w:rsidR="00781BE5" w:rsidRPr="00781BE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>oncernant la soutenance d’HDR de</w:t>
                                  </w:r>
                                  <w:r w:rsidR="005A5A4C" w:rsidRPr="00781BE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> :</w:t>
                                  </w:r>
                                  <w:r w:rsidR="00CC343E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lang w:eastAsia="fr-FR"/>
                                    </w:rPr>
                                    <w:t xml:space="preserve"> Luiz Angelo STEFFENEL</w:t>
                                  </w:r>
                                </w:p>
                              </w:tc>
                            </w:tr>
                            <w:tr w:rsidR="000370A3" w:rsidRPr="000370A3" w14:paraId="15B09410" w14:textId="77777777">
                              <w:trPr>
                                <w:trHeight w:val="3940"/>
                              </w:trPr>
                              <w:tc>
                                <w:tcPr>
                                  <w:tcW w:w="108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7361B91" w14:textId="77777777" w:rsidR="005A5A4C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  <w:p w14:paraId="61CC3FFF" w14:textId="26FEBA21" w:rsidR="005A5A4C" w:rsidRPr="00781BE5" w:rsidRDefault="005A5A4C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proofErr w:type="gramStart"/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Monsieur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:</w:t>
                                  </w:r>
                                  <w:proofErr w:type="gramEnd"/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</w:t>
                                  </w:r>
                                </w:p>
                                <w:p w14:paraId="73C00DEC" w14:textId="153758F6" w:rsid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Olivier FLAUZAC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  <w:p w14:paraId="29E31358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Titre (Grade) :           </w:t>
                                  </w:r>
                                </w:p>
                                <w:p w14:paraId="0769CD25" w14:textId="075C8819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Professeur des Universités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</w:t>
                                  </w:r>
                                </w:p>
                                <w:p w14:paraId="00EFC46F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Fonctions :           </w:t>
                                  </w:r>
                                </w:p>
                                <w:p w14:paraId="094F8E73" w14:textId="59013793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Examinateur, directeur de recherche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  </w:t>
                                  </w:r>
                                </w:p>
                                <w:p w14:paraId="4C188721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HDR obtenue le :      </w:t>
                                  </w:r>
                                </w:p>
                                <w:p w14:paraId="6404C88D" w14:textId="4A127195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</w:t>
                                  </w:r>
                                  <w:r w:rsidR="005C7A1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12 décembre 2005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                                                                                </w:t>
                                  </w:r>
                                </w:p>
                                <w:p w14:paraId="268EBD5D" w14:textId="77777777" w:rsidR="005A5A4C" w:rsidRPr="00781BE5" w:rsidRDefault="000370A3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Adresse mail et téléphone </w:t>
                                  </w:r>
                                  <w:r w:rsidR="005A5A4C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:</w:t>
                                  </w:r>
                                </w:p>
                                <w:p w14:paraId="3B13306E" w14:textId="4D4939E7" w:rsidR="000370A3" w:rsidRDefault="0046682C" w:rsidP="005A5A4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Email : olivier.flauzac@univ-reims.fr</w:t>
                                  </w:r>
                                  <w:r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   Tél : </w:t>
                                  </w:r>
                                  <w:r w:rsidR="005C7A1C" w:rsidRPr="005C7A1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03.26.91.33.81</w:t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</w:r>
                                  <w:r w:rsidR="000370A3" w:rsidRPr="00781BE5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br/>
                                    <w:t>Adresse professionnelle :</w:t>
                                  </w:r>
                                </w:p>
                                <w:p w14:paraId="01BCC881" w14:textId="77777777" w:rsidR="0046682C" w:rsidRPr="0046682C" w:rsidRDefault="0046682C" w:rsidP="0046682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Université de Reims Champagne-Ardenne</w:t>
                                  </w:r>
                                </w:p>
                                <w:p w14:paraId="4264B609" w14:textId="77777777" w:rsidR="0046682C" w:rsidRDefault="0046682C" w:rsidP="0046682C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UFR Sciences – Département de Mathématiques et informatique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BP 1039</w:t>
                                  </w:r>
                                </w:p>
                                <w:p w14:paraId="4D036117" w14:textId="2CA84174" w:rsidR="0046682C" w:rsidRPr="000370A3" w:rsidRDefault="0046682C" w:rsidP="0046682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51687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R</w:t>
                                  </w:r>
                                  <w:r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eims </w:t>
                                  </w:r>
                                  <w:proofErr w:type="spellStart"/>
                                  <w:r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Cédex</w:t>
                                  </w:r>
                                  <w:proofErr w:type="spellEnd"/>
                                  <w:r w:rsidRPr="0046682C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 2</w:t>
                                  </w:r>
                                </w:p>
                              </w:tc>
                            </w:tr>
                          </w:tbl>
                          <w:p w14:paraId="322CE216" w14:textId="77777777" w:rsidR="000370A3" w:rsidRPr="000370A3" w:rsidRDefault="000370A3" w:rsidP="000370A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0370A3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  <w:t> </w:t>
                            </w:r>
                          </w:p>
                          <w:p w14:paraId="7EEA2946" w14:textId="77777777" w:rsidR="000370A3" w:rsidRDefault="000370A3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83E66FA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D016B1A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A7675AD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D8D2E48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C358874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CC08D34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1F5CD2C" w14:textId="77777777" w:rsidR="00367321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DCCDD2F" w14:textId="77777777" w:rsidR="00367321" w:rsidRPr="0093164C" w:rsidRDefault="00367321" w:rsidP="009316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C516A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9pt;margin-top:36pt;width:8in;height:7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" filled="f" stroked="f">
                <v:textbox>
                  <w:txbxContent>
                    <w:p w14:paraId="24151065" w14:textId="77777777" w:rsidR="0093164C" w:rsidRDefault="00FA0547" w:rsidP="004E570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</w:t>
                      </w:r>
                    </w:p>
                    <w:p w14:paraId="5722B12E" w14:textId="77777777" w:rsidR="0093164C" w:rsidRDefault="0093164C" w:rsidP="004E570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68F41E48" w14:textId="77777777" w:rsidR="0093164C" w:rsidRPr="005A5A4C" w:rsidRDefault="00FA0547" w:rsidP="009316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A5A4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NOTICE DE RENSEIGNEMENTS</w:t>
                      </w:r>
                    </w:p>
                    <w:p w14:paraId="783A918F" w14:textId="77777777" w:rsidR="004E570F" w:rsidRPr="005A5A4C" w:rsidRDefault="00FA0547" w:rsidP="0058739F">
                      <w:pPr>
                        <w:spacing w:after="0" w:line="240" w:lineRule="auto"/>
                        <w:ind w:left="2127" w:firstLine="709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A5A4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DES RAPPORTEURS ET MEMBRES DU JURY</w:t>
                      </w:r>
                    </w:p>
                    <w:p w14:paraId="79EF203E" w14:textId="77777777" w:rsidR="0093164C" w:rsidRDefault="0093164C" w:rsidP="009316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5B4F01E" w14:textId="77777777" w:rsidR="0093164C" w:rsidRDefault="0093164C" w:rsidP="009316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96CAA01" w14:textId="77777777" w:rsidR="000370A3" w:rsidRDefault="000370A3" w:rsidP="0093164C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</w:p>
                    <w:tbl>
                      <w:tblPr>
                        <w:tblW w:w="10800" w:type="dxa"/>
                        <w:tblInd w:w="250" w:type="dxa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800"/>
                      </w:tblGrid>
                      <w:tr w:rsidR="000370A3" w:rsidRPr="000370A3" w14:paraId="352219B9" w14:textId="77777777">
                        <w:trPr>
                          <w:trHeight w:val="467"/>
                        </w:trPr>
                        <w:tc>
                          <w:tcPr>
                            <w:tcW w:w="108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8C2D2EA" w14:textId="77777777" w:rsidR="000370A3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>C</w:t>
                            </w:r>
                            <w:r w:rsidR="00781BE5" w:rsidRPr="00781BE5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>oncernant la soutenance d’HDR de</w:t>
                            </w:r>
                            <w:r w:rsidR="005A5A4C" w:rsidRPr="00781BE5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> :</w:t>
                            </w:r>
                            <w:r w:rsidR="00CC343E">
                              <w:rPr>
                                <w:rFonts w:ascii="Times New Roman" w:hAnsi="Times New Roman"/>
                                <w:b/>
                                <w:bCs/>
                                <w:lang w:eastAsia="fr-FR"/>
                              </w:rPr>
                              <w:t xml:space="preserve"> Luiz Angelo STEFFENEL</w:t>
                            </w:r>
                          </w:p>
                        </w:tc>
                      </w:tr>
                      <w:tr w:rsidR="000370A3" w:rsidRPr="000370A3" w14:paraId="15B09410" w14:textId="77777777">
                        <w:trPr>
                          <w:trHeight w:val="3940"/>
                        </w:trPr>
                        <w:tc>
                          <w:tcPr>
                            <w:tcW w:w="108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7361B91" w14:textId="77777777" w:rsidR="005A5A4C" w:rsidRDefault="005A5A4C" w:rsidP="005A5A4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  <w:bookmarkStart w:id="1" w:name="_GoBack"/>
                            <w:bookmarkEnd w:id="1"/>
                          </w:p>
                          <w:p w14:paraId="61CC3FFF" w14:textId="26FEBA21" w:rsidR="005A5A4C" w:rsidRPr="00781BE5" w:rsidRDefault="005A5A4C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gramStart"/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Monsieur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:</w:t>
                            </w:r>
                            <w:proofErr w:type="gramEnd"/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</w:t>
                            </w:r>
                          </w:p>
                          <w:p w14:paraId="73C00DEC" w14:textId="153758F6" w:rsid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Olivier FLAUZAC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29E31358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Titre (Grade) :           </w:t>
                            </w:r>
                          </w:p>
                          <w:p w14:paraId="0769CD25" w14:textId="075C8819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Professeur des Universités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</w:t>
                            </w:r>
                          </w:p>
                          <w:p w14:paraId="00EFC46F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Fonctions :           </w:t>
                            </w:r>
                          </w:p>
                          <w:p w14:paraId="094F8E73" w14:textId="59013793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Examinateur, directeur de recherche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  </w:t>
                            </w:r>
                          </w:p>
                          <w:p w14:paraId="4C188721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HDR obtenue le :      </w:t>
                            </w:r>
                          </w:p>
                          <w:p w14:paraId="6404C88D" w14:textId="4A127195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r w:rsidR="005C7A1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12 décembre 2005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268EBD5D" w14:textId="77777777" w:rsidR="005A5A4C" w:rsidRPr="00781BE5" w:rsidRDefault="000370A3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Adresse mail et téléphone </w:t>
                            </w:r>
                            <w:r w:rsidR="005A5A4C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:</w:t>
                            </w:r>
                          </w:p>
                          <w:p w14:paraId="3B13306E" w14:textId="4D4939E7" w:rsidR="000370A3" w:rsidRDefault="0046682C" w:rsidP="005A5A4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Email : olivier.flauzac@univ-reims.fr</w:t>
                            </w:r>
                            <w:r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   Tél : </w:t>
                            </w:r>
                            <w:r w:rsidR="005C7A1C" w:rsidRPr="005C7A1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03.26.91.33.81</w:t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</w:r>
                            <w:r w:rsidR="000370A3" w:rsidRPr="00781BE5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br/>
                              <w:t>Adresse professionnelle :</w:t>
                            </w:r>
                          </w:p>
                          <w:p w14:paraId="01BCC881" w14:textId="77777777" w:rsidR="0046682C" w:rsidRPr="0046682C" w:rsidRDefault="0046682C" w:rsidP="0046682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Université de Reims Champagne-Ardenne</w:t>
                            </w:r>
                          </w:p>
                          <w:p w14:paraId="4264B609" w14:textId="77777777" w:rsidR="0046682C" w:rsidRDefault="0046682C" w:rsidP="0046682C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UFR Sciences – Département de Mathématiques et informatique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BP 1039</w:t>
                            </w:r>
                          </w:p>
                          <w:p w14:paraId="4D036117" w14:textId="2CA84174" w:rsidR="0046682C" w:rsidRPr="000370A3" w:rsidRDefault="0046682C" w:rsidP="0046682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51687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R</w:t>
                            </w:r>
                            <w:r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eims </w:t>
                            </w:r>
                            <w:proofErr w:type="spellStart"/>
                            <w:r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>Cédex</w:t>
                            </w:r>
                            <w:proofErr w:type="spellEnd"/>
                            <w:r w:rsidRPr="0046682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eastAsia="fr-FR"/>
                              </w:rPr>
                              <w:t xml:space="preserve"> 2</w:t>
                            </w:r>
                          </w:p>
                        </w:tc>
                      </w:tr>
                    </w:tbl>
                    <w:p w14:paraId="322CE216" w14:textId="77777777" w:rsidR="000370A3" w:rsidRPr="000370A3" w:rsidRDefault="000370A3" w:rsidP="000370A3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eastAsia="fr-FR"/>
                        </w:rPr>
                      </w:pPr>
                      <w:r w:rsidRPr="000370A3">
                        <w:rPr>
                          <w:rFonts w:ascii="Arial" w:hAnsi="Arial" w:cs="Arial"/>
                          <w:sz w:val="20"/>
                          <w:szCs w:val="20"/>
                          <w:lang w:eastAsia="fr-FR"/>
                        </w:rPr>
                        <w:t> </w:t>
                      </w:r>
                    </w:p>
                    <w:p w14:paraId="7EEA2946" w14:textId="77777777" w:rsidR="000370A3" w:rsidRDefault="000370A3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83E66FA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D016B1A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A7675AD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D8D2E48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C358874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CC08D34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1F5CD2C" w14:textId="77777777" w:rsidR="00367321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DCCDD2F" w14:textId="77777777" w:rsidR="00367321" w:rsidRPr="0093164C" w:rsidRDefault="00367321" w:rsidP="0093164C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03C3496" wp14:editId="1F3C18CB">
            <wp:simplePos x="0" y="0"/>
            <wp:positionH relativeFrom="column">
              <wp:posOffset>5417820</wp:posOffset>
            </wp:positionH>
            <wp:positionV relativeFrom="paragraph">
              <wp:posOffset>754380</wp:posOffset>
            </wp:positionV>
            <wp:extent cx="1600200" cy="437515"/>
            <wp:effectExtent l="0" t="0" r="0" b="0"/>
            <wp:wrapNone/>
            <wp:docPr id="21" name="Image 21" descr="logoEDu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EDur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A39AE" wp14:editId="15F54891">
                <wp:simplePos x="0" y="0"/>
                <wp:positionH relativeFrom="column">
                  <wp:posOffset>274320</wp:posOffset>
                </wp:positionH>
                <wp:positionV relativeFrom="paragraph">
                  <wp:posOffset>9827895</wp:posOffset>
                </wp:positionV>
                <wp:extent cx="6942455" cy="527685"/>
                <wp:effectExtent l="0" t="0" r="0" b="0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245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FA9A6" w14:textId="77777777" w:rsidR="007968F3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URCA - Ecoles </w:t>
                            </w:r>
                            <w:proofErr w:type="gramStart"/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>Doctorales  -</w:t>
                            </w:r>
                            <w:proofErr w:type="gramEnd"/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</w:t>
                            </w: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>Campus Croix-Rouge – Bâtiment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Enseignement et </w:t>
                            </w: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>Recherche</w:t>
                            </w:r>
                          </w:p>
                          <w:p w14:paraId="6D1C2642" w14:textId="77777777" w:rsidR="007968F3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 57 rue Pierre </w:t>
                            </w:r>
                            <w:proofErr w:type="gramStart"/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Taittinger 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51096</w:t>
                            </w:r>
                            <w:proofErr w:type="gramEnd"/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Reims Cedex  </w:t>
                            </w:r>
                          </w:p>
                          <w:p w14:paraId="6BF4B3FA" w14:textId="77777777" w:rsidR="007968F3" w:rsidRPr="00A809FB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>Tél. 03 26 91 80 72 – fax 03 26 91 88 09 – Courriel ed.shs@univ-reims.fr</w:t>
                            </w:r>
                          </w:p>
                          <w:p w14:paraId="25A95D5B" w14:textId="77777777" w:rsidR="004E570F" w:rsidRDefault="004E570F" w:rsidP="004E57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39AE" id="Text Box 19" o:spid="_x0000_s1027" type="#_x0000_t202" style="position:absolute;margin-left:21.6pt;margin-top:773.85pt;width:546.65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qlQbgCAADB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" filled="f" stroked="f">
                <v:textbox>
                  <w:txbxContent>
                    <w:p w14:paraId="6AFFA9A6" w14:textId="77777777" w:rsidR="007968F3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</w:rPr>
                        <w:t xml:space="preserve">URCA - Ecoles </w:t>
                      </w:r>
                      <w:proofErr w:type="gramStart"/>
                      <w:r>
                        <w:rPr>
                          <w:b w:val="0"/>
                          <w:bCs w:val="0"/>
                          <w:sz w:val="16"/>
                        </w:rPr>
                        <w:t>Doctorales  -</w:t>
                      </w:r>
                      <w:proofErr w:type="gramEnd"/>
                      <w:r>
                        <w:rPr>
                          <w:b w:val="0"/>
                          <w:bCs w:val="0"/>
                          <w:sz w:val="16"/>
                        </w:rPr>
                        <w:t xml:space="preserve"> </w:t>
                      </w:r>
                      <w:r w:rsidRPr="00A809FB">
                        <w:rPr>
                          <w:b w:val="0"/>
                          <w:bCs w:val="0"/>
                          <w:sz w:val="16"/>
                        </w:rPr>
                        <w:t>Campus Croix-Rouge – Bâtiment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 xml:space="preserve"> Enseignement et </w:t>
                      </w:r>
                      <w:r w:rsidRPr="00A809FB">
                        <w:rPr>
                          <w:b w:val="0"/>
                          <w:bCs w:val="0"/>
                          <w:sz w:val="16"/>
                        </w:rPr>
                        <w:t>Recherche</w:t>
                      </w:r>
                    </w:p>
                    <w:p w14:paraId="6D1C2642" w14:textId="77777777" w:rsidR="007968F3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 w:rsidRPr="00A809FB">
                        <w:rPr>
                          <w:b w:val="0"/>
                          <w:bCs w:val="0"/>
                          <w:sz w:val="16"/>
                        </w:rPr>
                        <w:t xml:space="preserve">  57 rue Pierre </w:t>
                      </w:r>
                      <w:proofErr w:type="gramStart"/>
                      <w:r w:rsidRPr="00A809FB">
                        <w:rPr>
                          <w:b w:val="0"/>
                          <w:bCs w:val="0"/>
                          <w:sz w:val="16"/>
                        </w:rPr>
                        <w:t xml:space="preserve">Taittinger 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 xml:space="preserve"> 51096</w:t>
                      </w:r>
                      <w:proofErr w:type="gramEnd"/>
                      <w:r>
                        <w:rPr>
                          <w:b w:val="0"/>
                          <w:bCs w:val="0"/>
                          <w:sz w:val="16"/>
                        </w:rPr>
                        <w:t xml:space="preserve"> Reims Cedex  </w:t>
                      </w:r>
                    </w:p>
                    <w:p w14:paraId="6BF4B3FA" w14:textId="77777777" w:rsidR="007968F3" w:rsidRPr="00A809FB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</w:rPr>
                        <w:t>Tél. 03 26 91 80 72 – fax 03 26 91 88 09 – Courriel ed.shs@univ-reims.fr</w:t>
                      </w:r>
                    </w:p>
                    <w:p w14:paraId="25A95D5B" w14:textId="77777777" w:rsidR="004E570F" w:rsidRDefault="004E570F" w:rsidP="004E570F"/>
                  </w:txbxContent>
                </v:textbox>
              </v:shape>
            </w:pict>
          </mc:Fallback>
        </mc:AlternateContent>
      </w:r>
      <w:r w:rsidRPr="00BD6CF3">
        <w:rPr>
          <w:rFonts w:ascii="Arial" w:hAnsi="Arial" w:cs="Arial"/>
          <w:noProof/>
          <w:lang w:eastAsia="fr-FR"/>
        </w:rPr>
        <w:drawing>
          <wp:inline distT="0" distB="0" distL="0" distR="0" wp14:anchorId="6343A439" wp14:editId="4C5F7D22">
            <wp:extent cx="7604125" cy="10843260"/>
            <wp:effectExtent l="0" t="0" r="0" b="2540"/>
            <wp:docPr id="1" name="Image 1" descr="courriertype2bpi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rriertype2bpi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1084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FFFAA5" wp14:editId="4CC8A13B">
                <wp:simplePos x="0" y="0"/>
                <wp:positionH relativeFrom="column">
                  <wp:posOffset>3947795</wp:posOffset>
                </wp:positionH>
                <wp:positionV relativeFrom="paragraph">
                  <wp:posOffset>-5235575</wp:posOffset>
                </wp:positionV>
                <wp:extent cx="3054350" cy="675640"/>
                <wp:effectExtent l="0" t="0" r="0" b="63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AD711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Reims, le 14 septembre 2010 </w:t>
                            </w:r>
                          </w:p>
                          <w:p w14:paraId="0E99599B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C0F4C27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 directeur</w:t>
                            </w:r>
                          </w:p>
                          <w:p w14:paraId="61E93A86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à</w:t>
                            </w:r>
                            <w:proofErr w:type="gramEnd"/>
                          </w:p>
                          <w:p w14:paraId="4B771606" w14:textId="77777777" w:rsidR="004E570F" w:rsidRPr="00F37F37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Monsieur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FFAA5" id="Text Box 11" o:spid="_x0000_s1028" type="#_x0000_t202" style="position:absolute;margin-left:310.85pt;margin-top:-412.2pt;width:240.5pt;height:53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" stroked="f">
                <v:textbox style="mso-fit-shape-to-text:t">
                  <w:txbxContent>
                    <w:p w14:paraId="077AD711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Reims, le 14 septembre 2010 </w:t>
                      </w:r>
                    </w:p>
                    <w:p w14:paraId="0E99599B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C0F4C27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Le directeur</w:t>
                      </w:r>
                    </w:p>
                    <w:p w14:paraId="61E93A86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à</w:t>
                      </w:r>
                      <w:proofErr w:type="gramEnd"/>
                    </w:p>
                    <w:p w14:paraId="4B771606" w14:textId="77777777" w:rsidR="004E570F" w:rsidRPr="00F37F37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F60E9" wp14:editId="5073683D">
                <wp:simplePos x="0" y="0"/>
                <wp:positionH relativeFrom="column">
                  <wp:posOffset>485775</wp:posOffset>
                </wp:positionH>
                <wp:positionV relativeFrom="paragraph">
                  <wp:posOffset>-4189730</wp:posOffset>
                </wp:positionV>
                <wp:extent cx="1877060" cy="1057275"/>
                <wp:effectExtent l="3175" t="127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37520" w14:textId="77777777" w:rsidR="004E570F" w:rsidRDefault="004E570F" w:rsidP="00D0671A">
                            <w:pPr>
                              <w:tabs>
                                <w:tab w:val="lef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Secrétariat de direction </w:t>
                            </w:r>
                          </w:p>
                          <w:p w14:paraId="74313359" w14:textId="77777777" w:rsidR="004E570F" w:rsidRDefault="004E570F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Affaire suivie pas M.</w:t>
                            </w:r>
                          </w:p>
                          <w:p w14:paraId="1E8BDEA9" w14:textId="77777777" w:rsidR="004E570F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6E9C0A6" w14:textId="77777777" w:rsidR="004E570F" w:rsidRDefault="004E570F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T</w:t>
                            </w:r>
                            <w:r w:rsidRPr="00065234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él : 03 26 91 41 39</w:t>
                            </w:r>
                          </w:p>
                          <w:p w14:paraId="0090968C" w14:textId="77777777" w:rsidR="004E570F" w:rsidRPr="00D0671A" w:rsidRDefault="009E3B52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hyperlink r:id="rId8" w:history="1">
                              <w:r w:rsidR="004E570F" w:rsidRPr="00D0671A">
                                <w:rPr>
                                  <w:rStyle w:val="Lienhypertexte"/>
                                  <w:rFonts w:ascii="Arial" w:hAnsi="Arial" w:cs="Arial"/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t>m.m@univ-reims.fr</w:t>
                              </w:r>
                            </w:hyperlink>
                          </w:p>
                          <w:p w14:paraId="45EC1E40" w14:textId="77777777" w:rsidR="004E570F" w:rsidRPr="00D0671A" w:rsidRDefault="004E570F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0E51493B" w14:textId="77777777" w:rsidR="004E570F" w:rsidRPr="00D0671A" w:rsidRDefault="004E570F" w:rsidP="00D0671A">
                            <w:pPr>
                              <w:tabs>
                                <w:tab w:val="righ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D0671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Réf : ZB-FJ n°5666</w:t>
                            </w:r>
                          </w:p>
                          <w:p w14:paraId="5F73226A" w14:textId="77777777" w:rsidR="004E570F" w:rsidRPr="00D0671A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F60E9" id="Text Box 13" o:spid="_x0000_s1029" type="#_x0000_t202" style="position:absolute;margin-left:38.25pt;margin-top:-329.85pt;width:147.8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" stroked="f">
                <v:textbox>
                  <w:txbxContent>
                    <w:p w14:paraId="5E837520" w14:textId="77777777" w:rsidR="004E570F" w:rsidRDefault="004E570F" w:rsidP="00D0671A">
                      <w:pPr>
                        <w:tabs>
                          <w:tab w:val="left" w:pos="2438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Secrétariat de direction </w:t>
                      </w:r>
                    </w:p>
                    <w:p w14:paraId="74313359" w14:textId="77777777" w:rsidR="004E570F" w:rsidRDefault="004E570F" w:rsidP="00D0671A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Affaire suivie pas M.</w:t>
                      </w:r>
                    </w:p>
                    <w:p w14:paraId="1E8BDEA9" w14:textId="77777777" w:rsidR="004E570F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6E9C0A6" w14:textId="77777777" w:rsidR="004E570F" w:rsidRDefault="004E570F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T</w:t>
                      </w:r>
                      <w:r w:rsidRPr="00065234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él : 03 26 91 41 39</w:t>
                      </w:r>
                    </w:p>
                    <w:p w14:paraId="0090968C" w14:textId="77777777" w:rsidR="004E570F" w:rsidRPr="00D0671A" w:rsidRDefault="004E570F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hyperlink r:id="rId9" w:history="1">
                        <w:r w:rsidRPr="00D0671A">
                          <w:rPr>
                            <w:rStyle w:val="Lienhypertexte"/>
                            <w:rFonts w:ascii="Arial" w:hAnsi="Arial" w:cs="Arial"/>
                            <w:noProof/>
                            <w:sz w:val="16"/>
                            <w:szCs w:val="16"/>
                            <w:lang w:eastAsia="fr-FR"/>
                          </w:rPr>
                          <w:t>m.m@univ-reims.fr</w:t>
                        </w:r>
                      </w:hyperlink>
                    </w:p>
                    <w:p w14:paraId="45EC1E40" w14:textId="77777777" w:rsidR="004E570F" w:rsidRPr="00D0671A" w:rsidRDefault="004E570F" w:rsidP="00D0671A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</w:p>
                    <w:p w14:paraId="0E51493B" w14:textId="77777777" w:rsidR="004E570F" w:rsidRPr="00D0671A" w:rsidRDefault="004E570F" w:rsidP="00D0671A">
                      <w:pPr>
                        <w:tabs>
                          <w:tab w:val="right" w:pos="2438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 w:rsidRPr="00D0671A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Réf : ZB-FJ n°5666</w:t>
                      </w:r>
                    </w:p>
                    <w:p w14:paraId="5F73226A" w14:textId="77777777" w:rsidR="004E570F" w:rsidRPr="00D0671A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75A3BC" wp14:editId="319A2422">
                <wp:simplePos x="0" y="0"/>
                <wp:positionH relativeFrom="column">
                  <wp:posOffset>2249805</wp:posOffset>
                </wp:positionH>
                <wp:positionV relativeFrom="paragraph">
                  <wp:posOffset>-3054985</wp:posOffset>
                </wp:positionV>
                <wp:extent cx="4751705" cy="2407920"/>
                <wp:effectExtent l="1905" t="5715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23AD0" w14:textId="77777777" w:rsidR="004E570F" w:rsidRPr="00F37F37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37F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Objet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A3BC" id="Text Box 12" o:spid="_x0000_s1030" type="#_x0000_t202" style="position:absolute;margin-left:177.15pt;margin-top:-240.5pt;width:374.15pt;height:18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" stroked="f">
                <v:textbox>
                  <w:txbxContent>
                    <w:p w14:paraId="0BB23AD0" w14:textId="77777777" w:rsidR="004E570F" w:rsidRPr="00F37F37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37F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Objet : </w:t>
                      </w:r>
                    </w:p>
                  </w:txbxContent>
                </v:textbox>
              </v:shape>
            </w:pict>
          </mc:Fallback>
        </mc:AlternateContent>
      </w:r>
      <w:r w:rsidRPr="00F37F37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173C04" wp14:editId="0E079CCB">
                <wp:simplePos x="0" y="0"/>
                <wp:positionH relativeFrom="column">
                  <wp:posOffset>3717925</wp:posOffset>
                </wp:positionH>
                <wp:positionV relativeFrom="paragraph">
                  <wp:posOffset>-9464675</wp:posOffset>
                </wp:positionV>
                <wp:extent cx="3054350" cy="675640"/>
                <wp:effectExtent l="0" t="0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7CE97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Reims, le 14 septembre 2010 </w:t>
                            </w:r>
                          </w:p>
                          <w:p w14:paraId="216D4C0D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90B565A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 directeur</w:t>
                            </w:r>
                          </w:p>
                          <w:p w14:paraId="42FCAD69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à</w:t>
                            </w:r>
                            <w:proofErr w:type="gramEnd"/>
                          </w:p>
                          <w:p w14:paraId="72957294" w14:textId="77777777" w:rsidR="00F37F37" w:rsidRP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Monsieur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73C04" id="Text Box 5" o:spid="_x0000_s1031" type="#_x0000_t202" style="position:absolute;margin-left:292.75pt;margin-top:-745.2pt;width:240.5pt;height:53.2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" stroked="f">
                <v:textbox style="mso-fit-shape-to-text:t">
                  <w:txbxContent>
                    <w:p w14:paraId="5867CE97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Reims, le 14 septembre 2010 </w:t>
                      </w:r>
                    </w:p>
                    <w:p w14:paraId="216D4C0D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90B565A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Le directeur</w:t>
                      </w:r>
                    </w:p>
                    <w:p w14:paraId="42FCAD69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à</w:t>
                      </w:r>
                      <w:proofErr w:type="gramEnd"/>
                    </w:p>
                    <w:p w14:paraId="72957294" w14:textId="77777777" w:rsidR="00F37F37" w:rsidRP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661B54" wp14:editId="0F999460">
                <wp:simplePos x="0" y="0"/>
                <wp:positionH relativeFrom="column">
                  <wp:posOffset>255905</wp:posOffset>
                </wp:positionH>
                <wp:positionV relativeFrom="paragraph">
                  <wp:posOffset>-8418830</wp:posOffset>
                </wp:positionV>
                <wp:extent cx="1877060" cy="1057275"/>
                <wp:effectExtent l="1905" t="1270" r="635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083EC" w14:textId="77777777" w:rsidR="00F37F37" w:rsidRDefault="00F37F37" w:rsidP="00D0671A">
                            <w:pPr>
                              <w:tabs>
                                <w:tab w:val="lef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Secrétariat de direction </w:t>
                            </w:r>
                          </w:p>
                          <w:p w14:paraId="3441F038" w14:textId="77777777" w:rsidR="00F37F37" w:rsidRDefault="00F37F37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Affaire suivie pas M.</w:t>
                            </w:r>
                          </w:p>
                          <w:p w14:paraId="60A95501" w14:textId="77777777" w:rsidR="00F37F37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B2EFE33" w14:textId="77777777" w:rsidR="00D0671A" w:rsidRDefault="00D0671A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T</w:t>
                            </w:r>
                            <w:r w:rsidRPr="00065234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él : 03 26 91 41 39</w:t>
                            </w:r>
                          </w:p>
                          <w:p w14:paraId="34DAC784" w14:textId="77777777" w:rsidR="00D0671A" w:rsidRPr="00D0671A" w:rsidRDefault="009E3B52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hyperlink r:id="rId10" w:history="1">
                              <w:r w:rsidR="00D0671A" w:rsidRPr="00D0671A">
                                <w:rPr>
                                  <w:rStyle w:val="Lienhypertexte"/>
                                  <w:rFonts w:ascii="Arial" w:hAnsi="Arial" w:cs="Arial"/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t>m.m@univ-reims.fr</w:t>
                              </w:r>
                            </w:hyperlink>
                          </w:p>
                          <w:p w14:paraId="4824D663" w14:textId="77777777" w:rsidR="00D0671A" w:rsidRPr="00D0671A" w:rsidRDefault="00D0671A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48418016" w14:textId="77777777" w:rsidR="00D0671A" w:rsidRPr="00D0671A" w:rsidRDefault="00D0671A" w:rsidP="00D0671A">
                            <w:pPr>
                              <w:tabs>
                                <w:tab w:val="righ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D0671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Réf : ZB-FJ n°5666</w:t>
                            </w:r>
                          </w:p>
                          <w:p w14:paraId="13DBA9F5" w14:textId="77777777" w:rsidR="00F37F37" w:rsidRPr="00D0671A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61B54" id="Text Box 8" o:spid="_x0000_s1032" type="#_x0000_t202" style="position:absolute;margin-left:20.15pt;margin-top:-662.85pt;width:147.8pt;height:8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" stroked="f">
                <v:textbox>
                  <w:txbxContent>
                    <w:p w14:paraId="643083EC" w14:textId="77777777" w:rsidR="00F37F37" w:rsidRDefault="00F37F37" w:rsidP="00D0671A">
                      <w:pPr>
                        <w:tabs>
                          <w:tab w:val="left" w:pos="2438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Secrétariat de direction </w:t>
                      </w:r>
                    </w:p>
                    <w:p w14:paraId="3441F038" w14:textId="77777777" w:rsidR="00F37F37" w:rsidRDefault="00F37F37" w:rsidP="00D0671A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Affaire suivie pas M.</w:t>
                      </w:r>
                    </w:p>
                    <w:p w14:paraId="60A95501" w14:textId="77777777" w:rsidR="00F37F37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B2EFE33" w14:textId="77777777" w:rsidR="00D0671A" w:rsidRDefault="00D0671A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T</w:t>
                      </w:r>
                      <w:r w:rsidRPr="00065234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él : 03 26 91 41 39</w:t>
                      </w:r>
                    </w:p>
                    <w:p w14:paraId="34DAC784" w14:textId="77777777" w:rsidR="00D0671A" w:rsidRPr="00D0671A" w:rsidRDefault="00D0671A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hyperlink r:id="rId11" w:history="1">
                        <w:r w:rsidRPr="00D0671A">
                          <w:rPr>
                            <w:rStyle w:val="Lienhypertexte"/>
                            <w:rFonts w:ascii="Arial" w:hAnsi="Arial" w:cs="Arial"/>
                            <w:noProof/>
                            <w:sz w:val="16"/>
                            <w:szCs w:val="16"/>
                            <w:lang w:eastAsia="fr-FR"/>
                          </w:rPr>
                          <w:t>m.m@univ-reim</w:t>
                        </w:r>
                        <w:bookmarkStart w:id="1" w:name="_GoBack"/>
                        <w:bookmarkEnd w:id="1"/>
                        <w:r w:rsidRPr="00D0671A">
                          <w:rPr>
                            <w:rStyle w:val="Lienhypertexte"/>
                            <w:rFonts w:ascii="Arial" w:hAnsi="Arial" w:cs="Arial"/>
                            <w:noProof/>
                            <w:sz w:val="16"/>
                            <w:szCs w:val="16"/>
                            <w:lang w:eastAsia="fr-FR"/>
                          </w:rPr>
                          <w:t>s.fr</w:t>
                        </w:r>
                      </w:hyperlink>
                    </w:p>
                    <w:p w14:paraId="4824D663" w14:textId="77777777" w:rsidR="00D0671A" w:rsidRPr="00D0671A" w:rsidRDefault="00D0671A" w:rsidP="00D0671A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</w:p>
                    <w:p w14:paraId="48418016" w14:textId="77777777" w:rsidR="00D0671A" w:rsidRPr="00D0671A" w:rsidRDefault="00D0671A" w:rsidP="00D0671A">
                      <w:pPr>
                        <w:tabs>
                          <w:tab w:val="right" w:pos="2438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 w:rsidRPr="00D0671A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Réf : ZB-FJ n°5666</w:t>
                      </w:r>
                    </w:p>
                    <w:p w14:paraId="13DBA9F5" w14:textId="77777777" w:rsidR="00F37F37" w:rsidRPr="00D0671A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7F37"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332FFE" wp14:editId="60E71059">
                <wp:simplePos x="0" y="0"/>
                <wp:positionH relativeFrom="column">
                  <wp:posOffset>2019935</wp:posOffset>
                </wp:positionH>
                <wp:positionV relativeFrom="paragraph">
                  <wp:posOffset>-7284085</wp:posOffset>
                </wp:positionV>
                <wp:extent cx="4751705" cy="2407920"/>
                <wp:effectExtent l="635" t="5715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097A4" w14:textId="77777777" w:rsidR="00F37F37" w:rsidRPr="00F37F37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37F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Objet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2FFE" id="Text Box 7" o:spid="_x0000_s1033" type="#_x0000_t202" style="position:absolute;margin-left:159.05pt;margin-top:-573.5pt;width:374.15pt;height:189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" stroked="f">
                <v:textbox>
                  <w:txbxContent>
                    <w:p w14:paraId="075097A4" w14:textId="77777777" w:rsidR="00F37F37" w:rsidRPr="00F37F37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37F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Objet : </w:t>
                      </w:r>
                    </w:p>
                  </w:txbxContent>
                </v:textbox>
              </v:shape>
            </w:pict>
          </mc:Fallback>
        </mc:AlternateContent>
      </w:r>
      <w:r w:rsidRPr="00766C0D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C5123D" wp14:editId="40105C0A">
                <wp:simplePos x="0" y="0"/>
                <wp:positionH relativeFrom="column">
                  <wp:posOffset>3359150</wp:posOffset>
                </wp:positionH>
                <wp:positionV relativeFrom="paragraph">
                  <wp:posOffset>-899160</wp:posOffset>
                </wp:positionV>
                <wp:extent cx="3425825" cy="464820"/>
                <wp:effectExtent l="6350" t="2540" r="0" b="254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3C21A" w14:textId="77777777" w:rsidR="00AA2623" w:rsidRDefault="00AA2623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UFR Sciences Exactes et Naturelles</w:t>
                            </w:r>
                          </w:p>
                          <w:p w14:paraId="32FA1BEA" w14:textId="77777777" w:rsidR="00766C0D" w:rsidRDefault="00766C0D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Université de Reims Champagne-Ardenne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00DA9E3" w14:textId="77777777" w:rsidR="00766C0D" w:rsidRPr="00564C97" w:rsidRDefault="00766C0D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 Bd de la Paix / 5110</w:t>
                            </w:r>
                            <w:r w:rsidR="00AA262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0 REIMS </w:t>
                            </w:r>
                            <w:proofErr w:type="gramStart"/>
                            <w:r w:rsidR="00AA262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www.univ-reims.fr</w:t>
                            </w:r>
                            <w:proofErr w:type="gramEnd"/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73B470C" w14:textId="77777777" w:rsidR="00766C0D" w:rsidRDefault="00766C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123D" id="Text Box 9" o:spid="_x0000_s1034" type="#_x0000_t202" style="position:absolute;margin-left:264.5pt;margin-top:-70.75pt;width:269.75pt;height:3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" filled="f" stroked="f">
                <v:textbox>
                  <w:txbxContent>
                    <w:p w14:paraId="2AC3C21A" w14:textId="77777777" w:rsidR="00AA2623" w:rsidRDefault="00AA2623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UFR Sciences Exactes et Naturelles</w:t>
                      </w:r>
                    </w:p>
                    <w:p w14:paraId="32FA1BEA" w14:textId="77777777" w:rsidR="00766C0D" w:rsidRDefault="00766C0D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>Université de Reims Champagne-Ardenne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00DA9E3" w14:textId="77777777" w:rsidR="00766C0D" w:rsidRPr="00564C97" w:rsidRDefault="00766C0D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>9 Bd de la Paix / 5110</w:t>
                      </w:r>
                      <w:r w:rsidR="00AA262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0 REIMS </w:t>
                      </w:r>
                      <w:proofErr w:type="gramStart"/>
                      <w:r w:rsidR="00AA262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/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>www.univ-reims.fr</w:t>
                      </w:r>
                      <w:proofErr w:type="gramEnd"/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73B470C" w14:textId="77777777" w:rsidR="00766C0D" w:rsidRDefault="00766C0D"/>
                  </w:txbxContent>
                </v:textbox>
              </v:shape>
            </w:pict>
          </mc:Fallback>
        </mc:AlternateContent>
      </w:r>
    </w:p>
    <w:sectPr w:rsidR="007D6046" w:rsidRPr="004E570F" w:rsidSect="004E570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BCCCA" w14:textId="77777777" w:rsidR="009E3B52" w:rsidRDefault="009E3B52" w:rsidP="0034293B">
      <w:pPr>
        <w:spacing w:after="0" w:line="240" w:lineRule="auto"/>
      </w:pPr>
      <w:r>
        <w:separator/>
      </w:r>
    </w:p>
  </w:endnote>
  <w:endnote w:type="continuationSeparator" w:id="0">
    <w:p w14:paraId="0F0D1C23" w14:textId="77777777" w:rsidR="009E3B52" w:rsidRDefault="009E3B52" w:rsidP="003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89F4B" w14:textId="77777777" w:rsidR="009E3B52" w:rsidRDefault="009E3B52" w:rsidP="0034293B">
      <w:pPr>
        <w:spacing w:after="0" w:line="240" w:lineRule="auto"/>
      </w:pPr>
      <w:r>
        <w:separator/>
      </w:r>
    </w:p>
  </w:footnote>
  <w:footnote w:type="continuationSeparator" w:id="0">
    <w:p w14:paraId="73884111" w14:textId="77777777" w:rsidR="009E3B52" w:rsidRDefault="009E3B52" w:rsidP="00342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gutterAtTop/>
  <w:proofState w:spelling="clean" w:grammar="clean"/>
  <w:attachedTemplate r:id="rId1"/>
  <w:revisionView w:inkAnnotation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A"/>
    <w:rsid w:val="0001269A"/>
    <w:rsid w:val="000206F0"/>
    <w:rsid w:val="00034EA0"/>
    <w:rsid w:val="000361EF"/>
    <w:rsid w:val="000370A3"/>
    <w:rsid w:val="00043CA4"/>
    <w:rsid w:val="00044CE9"/>
    <w:rsid w:val="00065234"/>
    <w:rsid w:val="000B0722"/>
    <w:rsid w:val="000B1858"/>
    <w:rsid w:val="000B2037"/>
    <w:rsid w:val="00135442"/>
    <w:rsid w:val="001367D1"/>
    <w:rsid w:val="0019495D"/>
    <w:rsid w:val="001F36F8"/>
    <w:rsid w:val="00274E07"/>
    <w:rsid w:val="002A1E81"/>
    <w:rsid w:val="002D15CD"/>
    <w:rsid w:val="00300F2A"/>
    <w:rsid w:val="00306B86"/>
    <w:rsid w:val="00337CB0"/>
    <w:rsid w:val="0034260E"/>
    <w:rsid w:val="0034293B"/>
    <w:rsid w:val="00367321"/>
    <w:rsid w:val="00381687"/>
    <w:rsid w:val="00390988"/>
    <w:rsid w:val="00393DFE"/>
    <w:rsid w:val="003A2B99"/>
    <w:rsid w:val="003D3C85"/>
    <w:rsid w:val="003D5238"/>
    <w:rsid w:val="0041633A"/>
    <w:rsid w:val="004331B1"/>
    <w:rsid w:val="004538F7"/>
    <w:rsid w:val="0046682C"/>
    <w:rsid w:val="004A13FF"/>
    <w:rsid w:val="004D473E"/>
    <w:rsid w:val="004E570F"/>
    <w:rsid w:val="00534120"/>
    <w:rsid w:val="005425D9"/>
    <w:rsid w:val="00546B8C"/>
    <w:rsid w:val="00564C97"/>
    <w:rsid w:val="0058739F"/>
    <w:rsid w:val="00595CD7"/>
    <w:rsid w:val="005A5A4C"/>
    <w:rsid w:val="005C7A1C"/>
    <w:rsid w:val="005D0C1B"/>
    <w:rsid w:val="006234E0"/>
    <w:rsid w:val="006876B7"/>
    <w:rsid w:val="006A6A23"/>
    <w:rsid w:val="006B231F"/>
    <w:rsid w:val="00755FA5"/>
    <w:rsid w:val="00766C0D"/>
    <w:rsid w:val="00781BE5"/>
    <w:rsid w:val="00795045"/>
    <w:rsid w:val="007968F3"/>
    <w:rsid w:val="007B5EF2"/>
    <w:rsid w:val="007D6046"/>
    <w:rsid w:val="00822444"/>
    <w:rsid w:val="00826816"/>
    <w:rsid w:val="00851869"/>
    <w:rsid w:val="00852330"/>
    <w:rsid w:val="00864AC9"/>
    <w:rsid w:val="00881D11"/>
    <w:rsid w:val="00886CBE"/>
    <w:rsid w:val="009156CD"/>
    <w:rsid w:val="0093164C"/>
    <w:rsid w:val="00943292"/>
    <w:rsid w:val="0094562C"/>
    <w:rsid w:val="00955A38"/>
    <w:rsid w:val="009602BC"/>
    <w:rsid w:val="00981231"/>
    <w:rsid w:val="0098585B"/>
    <w:rsid w:val="009A077E"/>
    <w:rsid w:val="009E3B52"/>
    <w:rsid w:val="00A15792"/>
    <w:rsid w:val="00A3029C"/>
    <w:rsid w:val="00A57CE5"/>
    <w:rsid w:val="00AA2623"/>
    <w:rsid w:val="00AA2C02"/>
    <w:rsid w:val="00AF3EBF"/>
    <w:rsid w:val="00B00B7A"/>
    <w:rsid w:val="00B4034F"/>
    <w:rsid w:val="00B5123A"/>
    <w:rsid w:val="00BD6CF3"/>
    <w:rsid w:val="00BE4E6E"/>
    <w:rsid w:val="00C52E3E"/>
    <w:rsid w:val="00CA439D"/>
    <w:rsid w:val="00CC343E"/>
    <w:rsid w:val="00CF080C"/>
    <w:rsid w:val="00CF3B91"/>
    <w:rsid w:val="00D0671A"/>
    <w:rsid w:val="00D84D6F"/>
    <w:rsid w:val="00D866B3"/>
    <w:rsid w:val="00DD2B23"/>
    <w:rsid w:val="00E331C3"/>
    <w:rsid w:val="00EA45C5"/>
    <w:rsid w:val="00EE0FC3"/>
    <w:rsid w:val="00F1290A"/>
    <w:rsid w:val="00F37F37"/>
    <w:rsid w:val="00F473E9"/>
    <w:rsid w:val="00F51431"/>
    <w:rsid w:val="00FA0547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FCA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rsid w:val="005D0C1B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439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429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4293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3429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4293B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852330"/>
    <w:rPr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15C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15CD"/>
    <w:rPr>
      <w:rFonts w:ascii="Tahoma" w:hAnsi="Tahoma" w:cs="Tahoma"/>
      <w:sz w:val="16"/>
      <w:szCs w:val="16"/>
      <w:lang w:eastAsia="en-US"/>
    </w:rPr>
  </w:style>
  <w:style w:type="paragraph" w:styleId="Corpsdetexte">
    <w:name w:val="Body Text"/>
    <w:basedOn w:val="Normal"/>
    <w:rsid w:val="007968F3"/>
    <w:pPr>
      <w:spacing w:after="0" w:line="240" w:lineRule="auto"/>
      <w:jc w:val="both"/>
    </w:pPr>
    <w:rPr>
      <w:rFonts w:ascii="Times New Roman" w:eastAsia="Times New Roman" w:hAnsi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.m@univ-reims.f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m.m@univ-reims.fr" TargetMode="External"/><Relationship Id="rId9" Type="http://schemas.openxmlformats.org/officeDocument/2006/relationships/hyperlink" Target="mailto:m.m@univ-reims.fr" TargetMode="External"/><Relationship Id="rId10" Type="http://schemas.openxmlformats.org/officeDocument/2006/relationships/hyperlink" Target="mailto:m.m@univ-reims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p:\documents\documents%20camille\courriers%20type%20logo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p:\documents\documents camille\courriers type logo.dot</Template>
  <TotalTime>1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</CharactersWithSpaces>
  <SharedDoc>false</SharedDoc>
  <HLinks>
    <vt:vector size="12" baseType="variant">
      <vt:variant>
        <vt:i4>458802</vt:i4>
      </vt:variant>
      <vt:variant>
        <vt:i4>3</vt:i4>
      </vt:variant>
      <vt:variant>
        <vt:i4>0</vt:i4>
      </vt:variant>
      <vt:variant>
        <vt:i4>5</vt:i4>
      </vt:variant>
      <vt:variant>
        <vt:lpwstr>mailto:m.m@univ-reims.fr</vt:lpwstr>
      </vt:variant>
      <vt:variant>
        <vt:lpwstr/>
      </vt:variant>
      <vt:variant>
        <vt:i4>458802</vt:i4>
      </vt:variant>
      <vt:variant>
        <vt:i4>0</vt:i4>
      </vt:variant>
      <vt:variant>
        <vt:i4>0</vt:i4>
      </vt:variant>
      <vt:variant>
        <vt:i4>5</vt:i4>
      </vt:variant>
      <vt:variant>
        <vt:lpwstr>mailto:m.m@univ-reims.fr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Camille Monfroy</dc:creator>
  <cp:keywords/>
  <dc:description/>
  <cp:lastModifiedBy>Luiz Angelo Steffenel</cp:lastModifiedBy>
  <cp:revision>3</cp:revision>
  <cp:lastPrinted>2010-10-05T14:51:00Z</cp:lastPrinted>
  <dcterms:created xsi:type="dcterms:W3CDTF">2017-10-16T07:22:00Z</dcterms:created>
  <dcterms:modified xsi:type="dcterms:W3CDTF">2017-10-16T07:23:00Z</dcterms:modified>
</cp:coreProperties>
</file>