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C5607A" w14:textId="7DD903BE" w:rsidR="007D6046" w:rsidRPr="004E570F" w:rsidRDefault="00AA4532" w:rsidP="004E570F">
      <w:pPr>
        <w:tabs>
          <w:tab w:val="left" w:pos="1440"/>
          <w:tab w:val="left" w:pos="2268"/>
          <w:tab w:val="left" w:pos="3402"/>
        </w:tabs>
        <w:spacing w:after="0" w:line="240" w:lineRule="auto"/>
        <w:rPr>
          <w:rFonts w:ascii="Arial" w:hAnsi="Arial" w:cs="Arial"/>
          <w:noProof/>
          <w:lang w:eastAsia="fr-FR"/>
        </w:rPr>
      </w:pPr>
      <w:r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1320CE" wp14:editId="712A4654">
                <wp:simplePos x="0" y="0"/>
                <wp:positionH relativeFrom="column">
                  <wp:posOffset>457200</wp:posOffset>
                </wp:positionH>
                <wp:positionV relativeFrom="paragraph">
                  <wp:posOffset>525780</wp:posOffset>
                </wp:positionV>
                <wp:extent cx="6629400" cy="9372600"/>
                <wp:effectExtent l="0" t="5080" r="0" b="0"/>
                <wp:wrapNone/>
                <wp:docPr id="1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937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A87E68" w14:textId="4BFEA92B" w:rsidR="002F0E00" w:rsidRDefault="002F0E00" w:rsidP="003871F1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E</w:t>
                            </w:r>
                            <w:r w:rsidR="0070404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COLE DOCTORALE STS</w:t>
                            </w:r>
                          </w:p>
                          <w:p w14:paraId="1C063BEB" w14:textId="77777777" w:rsidR="002F0E00" w:rsidRDefault="002F0E00" w:rsidP="003871F1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36355B92" w14:textId="77777777" w:rsidR="00936C74" w:rsidRPr="00936C74" w:rsidRDefault="00936C74" w:rsidP="00936C74">
                            <w:pPr>
                              <w:pStyle w:val="Titre1"/>
                              <w:ind w:left="1418" w:firstLine="709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936C74">
                              <w:rPr>
                                <w:sz w:val="22"/>
                                <w:szCs w:val="22"/>
                              </w:rPr>
                              <w:t>HABILITATION A DIRIGER DES RECHERCHES</w:t>
                            </w:r>
                          </w:p>
                          <w:p w14:paraId="3806C888" w14:textId="77777777" w:rsidR="00936C74" w:rsidRPr="00936C74" w:rsidRDefault="00936C74" w:rsidP="00936C74">
                            <w:pPr>
                              <w:spacing w:after="0"/>
                              <w:ind w:left="2127" w:firstLine="709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r w:rsidRPr="00936C74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DESIGNATION DES RAPPORTEURS</w:t>
                            </w:r>
                          </w:p>
                          <w:p w14:paraId="7747D0BC" w14:textId="77777777" w:rsidR="00936C74" w:rsidRPr="00936C74" w:rsidRDefault="00936C74" w:rsidP="00936C74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</w:p>
                          <w:p w14:paraId="191FB981" w14:textId="77777777" w:rsidR="00936C74" w:rsidRPr="00936C74" w:rsidRDefault="00936C74" w:rsidP="00936C74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</w:p>
                          <w:p w14:paraId="711C516B" w14:textId="77777777" w:rsidR="00936C74" w:rsidRPr="00936C74" w:rsidRDefault="00936C74" w:rsidP="00936C74">
                            <w:pPr>
                              <w:spacing w:after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r w:rsidRPr="00936C74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En application de l’Article 5 de l’arrêté du 23/11/1988 modifié par l’arrêté du 13 février 1992, sont proposés à l’agrément de Monsieur le Président de l’Université de Reims Champagne-Ardenne en qualité de rapporteurs chargés d’examiner le dossier de demande d’habilitation à diriger des recherches de :</w:t>
                            </w:r>
                          </w:p>
                          <w:p w14:paraId="666C619E" w14:textId="77777777" w:rsidR="00936C74" w:rsidRPr="00936C74" w:rsidRDefault="00936C74" w:rsidP="00936C74">
                            <w:pPr>
                              <w:spacing w:after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</w:p>
                          <w:p w14:paraId="66E9CC07" w14:textId="77777777" w:rsidR="00936C74" w:rsidRPr="00936C74" w:rsidRDefault="00936C74" w:rsidP="00936C74">
                            <w:pPr>
                              <w:spacing w:after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r w:rsidRPr="00936C74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Nom et prénom du candidat…</w:t>
                            </w:r>
                            <w:r w:rsidR="00B5411E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STEFFENEL, Luiz Angelo</w:t>
                            </w:r>
                            <w:r w:rsidRPr="00936C74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………………………………………</w:t>
                            </w:r>
                          </w:p>
                          <w:p w14:paraId="32451C62" w14:textId="77777777" w:rsidR="00936C74" w:rsidRPr="00936C74" w:rsidRDefault="00936C74" w:rsidP="00936C74">
                            <w:pPr>
                              <w:spacing w:after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</w:p>
                          <w:p w14:paraId="205EAE66" w14:textId="77777777" w:rsidR="00936C74" w:rsidRPr="00936C74" w:rsidRDefault="00936C74" w:rsidP="00936C74">
                            <w:pPr>
                              <w:spacing w:after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</w:p>
                          <w:p w14:paraId="6B554DE0" w14:textId="77777777" w:rsidR="00936C74" w:rsidRPr="00936C74" w:rsidRDefault="00936C74" w:rsidP="00936C74">
                            <w:pPr>
                              <w:spacing w:after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r w:rsidRPr="00936C74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M.(1)…</w:t>
                            </w:r>
                            <w:r w:rsidR="00B5411E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Christophe CÉRIN, Professeur des Universités, Université Paris 13</w:t>
                            </w:r>
                            <w:r w:rsidRPr="00936C74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……………………………….</w:t>
                            </w:r>
                          </w:p>
                          <w:p w14:paraId="42998DE0" w14:textId="77777777" w:rsidR="00936C74" w:rsidRPr="00936C74" w:rsidRDefault="00936C74" w:rsidP="00936C74">
                            <w:pPr>
                              <w:spacing w:after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</w:p>
                          <w:p w14:paraId="17E49BD3" w14:textId="77777777" w:rsidR="00936C74" w:rsidRPr="00936C74" w:rsidRDefault="00936C74" w:rsidP="00936C74">
                            <w:pPr>
                              <w:spacing w:after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r w:rsidRPr="00936C74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………………………………………………………………………………………………………………………</w:t>
                            </w:r>
                          </w:p>
                          <w:p w14:paraId="383AB223" w14:textId="77777777" w:rsidR="00936C74" w:rsidRPr="00936C74" w:rsidRDefault="00936C74" w:rsidP="00936C74">
                            <w:pPr>
                              <w:spacing w:after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</w:p>
                          <w:p w14:paraId="3ED0C34E" w14:textId="77777777" w:rsidR="00936C74" w:rsidRPr="00936C74" w:rsidRDefault="00936C74" w:rsidP="00936C74">
                            <w:pPr>
                              <w:spacing w:after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r w:rsidRPr="00936C74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………………………………………………………………………………………………………………………</w:t>
                            </w:r>
                          </w:p>
                          <w:p w14:paraId="69E151F6" w14:textId="77777777" w:rsidR="00936C74" w:rsidRPr="00936C74" w:rsidRDefault="00936C74" w:rsidP="00936C74">
                            <w:pPr>
                              <w:spacing w:after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</w:p>
                          <w:p w14:paraId="04124747" w14:textId="77777777" w:rsidR="00936C74" w:rsidRPr="00936C74" w:rsidRDefault="00936C74" w:rsidP="00936C74">
                            <w:pPr>
                              <w:spacing w:after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r w:rsidRPr="00936C74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M.(1)…</w:t>
                            </w:r>
                            <w:r w:rsidR="00B5411E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Emmanuel JEANNOT, Directeur de Recherche, INRIA Bordeaux Sud-Ouest</w:t>
                            </w:r>
                            <w:r w:rsidRPr="00936C74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……………………</w:t>
                            </w:r>
                          </w:p>
                          <w:p w14:paraId="4C451A67" w14:textId="77777777" w:rsidR="00936C74" w:rsidRPr="00936C74" w:rsidRDefault="00936C74" w:rsidP="00936C74">
                            <w:pPr>
                              <w:spacing w:after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</w:p>
                          <w:p w14:paraId="1212B052" w14:textId="77777777" w:rsidR="00936C74" w:rsidRPr="00936C74" w:rsidRDefault="00936C74" w:rsidP="00936C74">
                            <w:pPr>
                              <w:spacing w:after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r w:rsidRPr="00936C74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………………………………………………………………………………………………………………………</w:t>
                            </w:r>
                          </w:p>
                          <w:p w14:paraId="7202F787" w14:textId="77777777" w:rsidR="00936C74" w:rsidRPr="00936C74" w:rsidRDefault="00936C74" w:rsidP="00936C74">
                            <w:pPr>
                              <w:spacing w:after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</w:p>
                          <w:p w14:paraId="76DEE9A8" w14:textId="77777777" w:rsidR="00936C74" w:rsidRPr="00936C74" w:rsidRDefault="00936C74" w:rsidP="00936C74">
                            <w:pPr>
                              <w:spacing w:after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r w:rsidRPr="00936C74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…………………………………………</w:t>
                            </w:r>
                            <w:bookmarkStart w:id="0" w:name="_GoBack"/>
                            <w:bookmarkEnd w:id="0"/>
                            <w:r w:rsidRPr="00936C74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……………………………………………………………………………</w:t>
                            </w:r>
                          </w:p>
                          <w:p w14:paraId="60B6B65C" w14:textId="77777777" w:rsidR="00936C74" w:rsidRPr="00936C74" w:rsidRDefault="00936C74" w:rsidP="00936C74">
                            <w:pPr>
                              <w:spacing w:after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</w:p>
                          <w:p w14:paraId="5C7EC9A7" w14:textId="77777777" w:rsidR="00936C74" w:rsidRPr="00936C74" w:rsidRDefault="00936C74" w:rsidP="00936C74">
                            <w:pPr>
                              <w:spacing w:after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r w:rsidRPr="00936C74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M.(1)…</w:t>
                            </w:r>
                            <w:r w:rsidR="00B5411E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Philippe ROOSE, Maître de Conférences HDR, Université de Pau</w:t>
                            </w:r>
                            <w:r w:rsidRPr="00936C74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…………………………………</w:t>
                            </w:r>
                          </w:p>
                          <w:p w14:paraId="070AEA88" w14:textId="77777777" w:rsidR="00936C74" w:rsidRPr="00936C74" w:rsidRDefault="00936C74" w:rsidP="00936C74">
                            <w:pPr>
                              <w:spacing w:after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</w:p>
                          <w:p w14:paraId="48D4153C" w14:textId="77777777" w:rsidR="00936C74" w:rsidRPr="00936C74" w:rsidRDefault="00936C74" w:rsidP="00936C74">
                            <w:pPr>
                              <w:spacing w:after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r w:rsidRPr="00936C74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………………………………………………………………………………………………………………………</w:t>
                            </w:r>
                          </w:p>
                          <w:p w14:paraId="0B3F709F" w14:textId="77777777" w:rsidR="00936C74" w:rsidRPr="00936C74" w:rsidRDefault="00936C74" w:rsidP="00936C74">
                            <w:pPr>
                              <w:spacing w:after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</w:p>
                          <w:p w14:paraId="1BD044BA" w14:textId="77777777" w:rsidR="00936C74" w:rsidRPr="00936C74" w:rsidRDefault="00936C74" w:rsidP="00936C74">
                            <w:pPr>
                              <w:spacing w:after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r w:rsidRPr="00936C74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………………………………………………………………………………………………………………………</w:t>
                            </w:r>
                          </w:p>
                          <w:p w14:paraId="1FE9598E" w14:textId="77777777" w:rsidR="00936C74" w:rsidRPr="00936C74" w:rsidRDefault="00936C74" w:rsidP="00936C74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</w:p>
                          <w:p w14:paraId="561D6916" w14:textId="77777777" w:rsidR="00936C74" w:rsidRPr="00936C74" w:rsidRDefault="00936C74" w:rsidP="00936C74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</w:rPr>
                            </w:pPr>
                            <w:r w:rsidRPr="00936C74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(1) joindre la notice de renseignements des rapporteurs dûment remplie</w:t>
                            </w:r>
                          </w:p>
                          <w:p w14:paraId="41555C4A" w14:textId="77777777" w:rsidR="001A4BF0" w:rsidRPr="001A4BF0" w:rsidRDefault="001A4BF0" w:rsidP="00AB1EC8">
                            <w:pPr>
                              <w:spacing w:after="0"/>
                              <w:ind w:right="-113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404"/>
                              <w:gridCol w:w="4475"/>
                            </w:tblGrid>
                            <w:tr w:rsidR="00AB1EC8" w:rsidRPr="001A4BF0" w14:paraId="6A4EF98E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041"/>
                                <w:jc w:val="center"/>
                              </w:trPr>
                              <w:tc>
                                <w:tcPr>
                                  <w:tcW w:w="4404" w:type="dxa"/>
                                </w:tcPr>
                                <w:p w14:paraId="02C260EC" w14:textId="77777777" w:rsidR="001A4BF0" w:rsidRDefault="001A4BF0" w:rsidP="001A4BF0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1A4BF0"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  <w:szCs w:val="18"/>
                                      <w:lang w:eastAsia="fr-FR"/>
                                    </w:rPr>
                                    <w:t xml:space="preserve">Avis du Directeur de Recherche et du Co-Directeur (dans le cas d’une co-direction)   </w:t>
                                  </w:r>
                                </w:p>
                                <w:p w14:paraId="760CEFA2" w14:textId="77777777" w:rsidR="001A4BF0" w:rsidRPr="001A4BF0" w:rsidRDefault="001A4BF0" w:rsidP="001A4BF0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1A4BF0"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  <w:szCs w:val="18"/>
                                      <w:lang w:eastAsia="fr-FR"/>
                                    </w:rPr>
                                    <w:t xml:space="preserve">                                                                                                                                                   </w:t>
                                  </w:r>
                                  <w:r w:rsidRPr="001A4BF0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eastAsia="fr-FR"/>
                                    </w:rPr>
                                    <w:t xml:space="preserve">Nom(s): </w:t>
                                  </w:r>
                                  <w:r w:rsidRPr="001A4BF0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eastAsia="fr-FR"/>
                                    </w:rPr>
                                    <w:br/>
                                  </w:r>
                                  <w:r w:rsidRPr="001A4BF0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eastAsia="fr-FR"/>
                                    </w:rPr>
                                    <w:br/>
                                    <w:t xml:space="preserve">Reims, le </w:t>
                                  </w:r>
                                  <w:r w:rsidR="00A72224" w:rsidRPr="001A4BF0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eastAsia="fr-FR"/>
                                    </w:rPr>
                                    <w:t xml:space="preserve">: </w:t>
                                  </w:r>
                                  <w:r w:rsidRPr="001A4BF0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eastAsia="fr-FR"/>
                                    </w:rPr>
                                    <w:br/>
                                  </w:r>
                                  <w:r w:rsidRPr="001A4BF0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eastAsia="fr-FR"/>
                                    </w:rPr>
                                    <w:br/>
                                  </w:r>
                                  <w:r w:rsidRPr="001A4BF0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eastAsia="fr-FR"/>
                                    </w:rPr>
                                    <w:br/>
                                    <w:t>Signature(s) :</w:t>
                                  </w:r>
                                </w:p>
                                <w:p w14:paraId="69521901" w14:textId="77777777" w:rsidR="00AB1EC8" w:rsidRPr="001A4BF0" w:rsidRDefault="00AB1EC8" w:rsidP="00AB1EC8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75" w:type="dxa"/>
                                </w:tcPr>
                                <w:p w14:paraId="0D963593" w14:textId="77777777" w:rsidR="001A4BF0" w:rsidRDefault="001A4BF0" w:rsidP="00A72224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1A4BF0"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  <w:szCs w:val="18"/>
                                      <w:lang w:eastAsia="fr-FR"/>
                                    </w:rPr>
                                    <w:t xml:space="preserve">Agrément du directeur de l'école doctorale:          </w:t>
                                  </w:r>
                                </w:p>
                                <w:p w14:paraId="569205B1" w14:textId="77777777" w:rsidR="001A4BF0" w:rsidRPr="00A72224" w:rsidRDefault="001A4BF0" w:rsidP="00A72224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1A4BF0"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  <w:szCs w:val="18"/>
                                      <w:lang w:eastAsia="fr-FR"/>
                                    </w:rPr>
                                    <w:t xml:space="preserve">                                                                                                                                             </w:t>
                                  </w:r>
                                  <w:r w:rsidRPr="001A4BF0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eastAsia="fr-FR"/>
                                    </w:rPr>
                                    <w:br/>
                                    <w:t xml:space="preserve">                                                                                                                                                               </w:t>
                                  </w:r>
                                </w:p>
                                <w:p w14:paraId="3AF14778" w14:textId="77777777" w:rsidR="00A72224" w:rsidRDefault="00A72224" w:rsidP="00A72224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1A4BF0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eastAsia="fr-FR"/>
                                    </w:rPr>
                                    <w:t xml:space="preserve">Nom(s):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eastAsia="fr-FR"/>
                                    </w:rPr>
                                    <w:br/>
                                  </w:r>
                                </w:p>
                                <w:p w14:paraId="554F9D36" w14:textId="77777777" w:rsidR="00AB1EC8" w:rsidRPr="001A4BF0" w:rsidRDefault="00A72224" w:rsidP="00A72224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eastAsia="fr-FR"/>
                                    </w:rPr>
                                    <w:t xml:space="preserve">Reims, le :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eastAsia="fr-FR"/>
                                    </w:rPr>
                                    <w:br/>
                                  </w:r>
                                  <w:r w:rsidRPr="001A4BF0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eastAsia="fr-FR"/>
                                    </w:rPr>
                                    <w:br/>
                                    <w:t>Signature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eastAsia="fr-FR"/>
                                    </w:rPr>
                                    <w:t> :</w:t>
                                  </w:r>
                                </w:p>
                              </w:tc>
                            </w:tr>
                            <w:tr w:rsidR="00AB1EC8" w14:paraId="4EC17D57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1893"/>
                                <w:jc w:val="center"/>
                              </w:trPr>
                              <w:tc>
                                <w:tcPr>
                                  <w:tcW w:w="4404" w:type="dxa"/>
                                </w:tcPr>
                                <w:p w14:paraId="72C8ADBA" w14:textId="77777777" w:rsidR="001A4BF0" w:rsidRDefault="001A4BF0" w:rsidP="001A4BF0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1A4BF0"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  <w:szCs w:val="18"/>
                                      <w:lang w:eastAsia="fr-FR"/>
                                    </w:rPr>
                                    <w:t xml:space="preserve">Avis du directeur de </w:t>
                                  </w:r>
                                  <w:r w:rsidR="00AF7572"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  <w:szCs w:val="18"/>
                                      <w:lang w:eastAsia="fr-FR"/>
                                    </w:rPr>
                                    <w:t>l’Unité</w:t>
                                  </w:r>
                                  <w:r w:rsidRPr="001A4BF0"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  <w:szCs w:val="18"/>
                                      <w:lang w:eastAsia="fr-FR"/>
                                    </w:rPr>
                                    <w:t xml:space="preserve"> de recherche:     </w:t>
                                  </w:r>
                                </w:p>
                                <w:p w14:paraId="17BD9D0D" w14:textId="77777777" w:rsidR="001A4BF0" w:rsidRPr="001A4BF0" w:rsidRDefault="001A4BF0" w:rsidP="001A4BF0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1A4BF0"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  <w:szCs w:val="18"/>
                                      <w:lang w:eastAsia="fr-FR"/>
                                    </w:rPr>
                                    <w:t xml:space="preserve">                                                                                                                                                        </w:t>
                                  </w:r>
                                  <w:r w:rsidRPr="001A4BF0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eastAsia="fr-FR"/>
                                    </w:rPr>
                                    <w:t xml:space="preserve">Nom(s): </w:t>
                                  </w:r>
                                  <w:r w:rsidRPr="001A4BF0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eastAsia="fr-FR"/>
                                    </w:rPr>
                                    <w:br/>
                                  </w:r>
                                  <w:r w:rsidRPr="001A4BF0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eastAsia="fr-FR"/>
                                    </w:rPr>
                                    <w:br/>
                                    <w:t xml:space="preserve">Reims le : </w:t>
                                  </w:r>
                                  <w:r w:rsidRPr="001A4BF0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eastAsia="fr-FR"/>
                                    </w:rPr>
                                    <w:br/>
                                  </w:r>
                                  <w:r w:rsidRPr="001A4BF0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eastAsia="fr-FR"/>
                                    </w:rPr>
                                    <w:br/>
                                  </w:r>
                                  <w:r w:rsidRPr="001A4BF0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eastAsia="fr-FR"/>
                                    </w:rPr>
                                    <w:br/>
                                    <w:t>Signature(s)</w:t>
                                  </w:r>
                                  <w:r w:rsidR="00A72224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eastAsia="fr-FR"/>
                                    </w:rPr>
                                    <w:t> :</w:t>
                                  </w:r>
                                </w:p>
                                <w:p w14:paraId="603EC586" w14:textId="77777777" w:rsidR="00AB1EC8" w:rsidRPr="001A4BF0" w:rsidRDefault="00AB1EC8" w:rsidP="00B14A66">
                                  <w:pPr>
                                    <w:jc w:val="both"/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75" w:type="dxa"/>
                                </w:tcPr>
                                <w:p w14:paraId="632CA2A9" w14:textId="77777777" w:rsidR="001A4BF0" w:rsidRDefault="001A4BF0" w:rsidP="001A4BF0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1A4BF0"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  <w:szCs w:val="18"/>
                                      <w:lang w:eastAsia="fr-FR"/>
                                    </w:rPr>
                                    <w:t xml:space="preserve">Décision du Président de l’Université:    </w:t>
                                  </w:r>
                                </w:p>
                                <w:p w14:paraId="42690656" w14:textId="77777777" w:rsidR="001A4BF0" w:rsidRDefault="001A4BF0" w:rsidP="001A4BF0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1A4BF0"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  <w:szCs w:val="18"/>
                                      <w:lang w:eastAsia="fr-FR"/>
                                    </w:rPr>
                                    <w:t xml:space="preserve">                                                  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eastAsia="fr-FR"/>
                                    </w:rPr>
                                    <w:t>Nom(s)</w:t>
                                  </w:r>
                                  <w:r w:rsidRPr="001A4BF0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eastAsia="fr-FR"/>
                                    </w:rPr>
                                    <w:t xml:space="preserve">: </w:t>
                                  </w:r>
                                  <w:r w:rsidRPr="001A4BF0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eastAsia="fr-FR"/>
                                    </w:rPr>
                                    <w:br/>
                                  </w:r>
                                  <w:r w:rsidRPr="001A4BF0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eastAsia="fr-FR"/>
                                    </w:rPr>
                                    <w:br/>
                                    <w:t>Reims, le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eastAsia="fr-FR"/>
                                    </w:rPr>
                                    <w:t> :</w:t>
                                  </w:r>
                                  <w:r w:rsidRPr="001A4BF0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eastAsia="fr-FR"/>
                                    </w:rPr>
                                    <w:br/>
                                  </w:r>
                                </w:p>
                                <w:p w14:paraId="5224DC05" w14:textId="77777777" w:rsidR="001A4BF0" w:rsidRPr="001A4BF0" w:rsidRDefault="001A4BF0" w:rsidP="001A4BF0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1A4BF0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eastAsia="fr-FR"/>
                                    </w:rPr>
                                    <w:br/>
                                    <w:t>Signature :</w:t>
                                  </w:r>
                                </w:p>
                                <w:p w14:paraId="6B19904B" w14:textId="77777777" w:rsidR="00AB1EC8" w:rsidRPr="001A4BF0" w:rsidRDefault="00AB1EC8" w:rsidP="00B14A66">
                                  <w:pPr>
                                    <w:jc w:val="both"/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FF24240" w14:textId="77777777" w:rsidR="004E570F" w:rsidRPr="003871F1" w:rsidRDefault="004E570F" w:rsidP="003871F1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1320CE" id="_x0000_t202" coordsize="21600,21600" o:spt="202" path="m0,0l0,21600,21600,21600,21600,0xe">
                <v:stroke joinstyle="miter"/>
                <v:path gradientshapeok="t" o:connecttype="rect"/>
              </v:shapetype>
              <v:shape id="Text Box 17" o:spid="_x0000_s1026" type="#_x0000_t202" style="position:absolute;margin-left:36pt;margin-top:41.4pt;width:522pt;height:73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" filled="f" stroked="f">
                <v:textbox>
                  <w:txbxContent>
                    <w:p w14:paraId="35A87E68" w14:textId="4BFEA92B" w:rsidR="002F0E00" w:rsidRDefault="002F0E00" w:rsidP="003871F1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E</w:t>
                      </w:r>
                      <w:r w:rsidR="0070404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COLE DOCTORALE STS</w:t>
                      </w:r>
                    </w:p>
                    <w:p w14:paraId="1C063BEB" w14:textId="77777777" w:rsidR="002F0E00" w:rsidRDefault="002F0E00" w:rsidP="003871F1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36355B92" w14:textId="77777777" w:rsidR="00936C74" w:rsidRPr="00936C74" w:rsidRDefault="00936C74" w:rsidP="00936C74">
                      <w:pPr>
                        <w:pStyle w:val="Titre1"/>
                        <w:ind w:left="1418" w:firstLine="709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</w:t>
                      </w:r>
                      <w:r w:rsidRPr="00936C74">
                        <w:rPr>
                          <w:sz w:val="22"/>
                          <w:szCs w:val="22"/>
                        </w:rPr>
                        <w:t>HABILITATION A DIRIGER DES RECHERCHES</w:t>
                      </w:r>
                    </w:p>
                    <w:p w14:paraId="3806C888" w14:textId="77777777" w:rsidR="00936C74" w:rsidRPr="00936C74" w:rsidRDefault="00936C74" w:rsidP="00936C74">
                      <w:pPr>
                        <w:spacing w:after="0"/>
                        <w:ind w:left="2127" w:firstLine="709"/>
                        <w:rPr>
                          <w:rFonts w:ascii="Times New Roman" w:hAnsi="Times New Roman"/>
                          <w:b/>
                          <w:bCs/>
                        </w:rPr>
                      </w:pPr>
                      <w:r w:rsidRPr="00936C74">
                        <w:rPr>
                          <w:rFonts w:ascii="Times New Roman" w:hAnsi="Times New Roman"/>
                          <w:b/>
                          <w:bCs/>
                        </w:rPr>
                        <w:t>DESIGNATION DES RAPPORTEURS</w:t>
                      </w:r>
                    </w:p>
                    <w:p w14:paraId="7747D0BC" w14:textId="77777777" w:rsidR="00936C74" w:rsidRPr="00936C74" w:rsidRDefault="00936C74" w:rsidP="00936C74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bCs/>
                        </w:rPr>
                      </w:pPr>
                    </w:p>
                    <w:p w14:paraId="191FB981" w14:textId="77777777" w:rsidR="00936C74" w:rsidRPr="00936C74" w:rsidRDefault="00936C74" w:rsidP="00936C74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bCs/>
                        </w:rPr>
                      </w:pPr>
                    </w:p>
                    <w:p w14:paraId="711C516B" w14:textId="77777777" w:rsidR="00936C74" w:rsidRPr="00936C74" w:rsidRDefault="00936C74" w:rsidP="00936C74">
                      <w:pPr>
                        <w:spacing w:after="0"/>
                        <w:jc w:val="both"/>
                        <w:rPr>
                          <w:rFonts w:ascii="Times New Roman" w:hAnsi="Times New Roman"/>
                          <w:b/>
                          <w:bCs/>
                        </w:rPr>
                      </w:pPr>
                      <w:r w:rsidRPr="00936C74">
                        <w:rPr>
                          <w:rFonts w:ascii="Times New Roman" w:hAnsi="Times New Roman"/>
                          <w:b/>
                          <w:bCs/>
                        </w:rPr>
                        <w:t>En application de l’Article 5 de l’arrêté du 23/11/1988 modifié par l’arrêté du 13 février 1992, sont proposés à l’agrément de Monsieur le Président de l’Université de Reims Champagne-Ardenne en qualité de rapporteurs chargés d’examiner le dossier de demande d’habilitation à diriger des recherches de :</w:t>
                      </w:r>
                    </w:p>
                    <w:p w14:paraId="666C619E" w14:textId="77777777" w:rsidR="00936C74" w:rsidRPr="00936C74" w:rsidRDefault="00936C74" w:rsidP="00936C74">
                      <w:pPr>
                        <w:spacing w:after="0"/>
                        <w:jc w:val="both"/>
                        <w:rPr>
                          <w:rFonts w:ascii="Times New Roman" w:hAnsi="Times New Roman"/>
                          <w:b/>
                          <w:bCs/>
                        </w:rPr>
                      </w:pPr>
                    </w:p>
                    <w:p w14:paraId="66E9CC07" w14:textId="77777777" w:rsidR="00936C74" w:rsidRPr="00936C74" w:rsidRDefault="00936C74" w:rsidP="00936C74">
                      <w:pPr>
                        <w:spacing w:after="0"/>
                        <w:jc w:val="both"/>
                        <w:rPr>
                          <w:rFonts w:ascii="Times New Roman" w:hAnsi="Times New Roman"/>
                          <w:b/>
                          <w:bCs/>
                        </w:rPr>
                      </w:pPr>
                      <w:r w:rsidRPr="00936C74">
                        <w:rPr>
                          <w:rFonts w:ascii="Times New Roman" w:hAnsi="Times New Roman"/>
                          <w:b/>
                          <w:bCs/>
                        </w:rPr>
                        <w:t>Nom et prénom du candidat…</w:t>
                      </w:r>
                      <w:r w:rsidR="00B5411E">
                        <w:rPr>
                          <w:rFonts w:ascii="Times New Roman" w:hAnsi="Times New Roman"/>
                          <w:b/>
                          <w:bCs/>
                        </w:rPr>
                        <w:t>STEFFENEL, Luiz Angelo</w:t>
                      </w:r>
                      <w:r w:rsidRPr="00936C74">
                        <w:rPr>
                          <w:rFonts w:ascii="Times New Roman" w:hAnsi="Times New Roman"/>
                          <w:b/>
                          <w:bCs/>
                        </w:rPr>
                        <w:t>………………………………………</w:t>
                      </w:r>
                    </w:p>
                    <w:p w14:paraId="32451C62" w14:textId="77777777" w:rsidR="00936C74" w:rsidRPr="00936C74" w:rsidRDefault="00936C74" w:rsidP="00936C74">
                      <w:pPr>
                        <w:spacing w:after="0"/>
                        <w:jc w:val="both"/>
                        <w:rPr>
                          <w:rFonts w:ascii="Times New Roman" w:hAnsi="Times New Roman"/>
                          <w:b/>
                          <w:bCs/>
                        </w:rPr>
                      </w:pPr>
                    </w:p>
                    <w:p w14:paraId="205EAE66" w14:textId="77777777" w:rsidR="00936C74" w:rsidRPr="00936C74" w:rsidRDefault="00936C74" w:rsidP="00936C74">
                      <w:pPr>
                        <w:spacing w:after="0"/>
                        <w:jc w:val="both"/>
                        <w:rPr>
                          <w:rFonts w:ascii="Times New Roman" w:hAnsi="Times New Roman"/>
                          <w:b/>
                          <w:bCs/>
                        </w:rPr>
                      </w:pPr>
                    </w:p>
                    <w:p w14:paraId="6B554DE0" w14:textId="77777777" w:rsidR="00936C74" w:rsidRPr="00936C74" w:rsidRDefault="00936C74" w:rsidP="00936C74">
                      <w:pPr>
                        <w:spacing w:after="0"/>
                        <w:jc w:val="both"/>
                        <w:rPr>
                          <w:rFonts w:ascii="Times New Roman" w:hAnsi="Times New Roman"/>
                          <w:b/>
                          <w:bCs/>
                        </w:rPr>
                      </w:pPr>
                      <w:r w:rsidRPr="00936C74">
                        <w:rPr>
                          <w:rFonts w:ascii="Times New Roman" w:hAnsi="Times New Roman"/>
                          <w:b/>
                          <w:bCs/>
                        </w:rPr>
                        <w:t>M.(1)…</w:t>
                      </w:r>
                      <w:r w:rsidR="00B5411E">
                        <w:rPr>
                          <w:rFonts w:ascii="Times New Roman" w:hAnsi="Times New Roman"/>
                          <w:b/>
                          <w:bCs/>
                        </w:rPr>
                        <w:t>Christophe CÉRIN, Professeur des Universités, Université Paris 13</w:t>
                      </w:r>
                      <w:r w:rsidRPr="00936C74">
                        <w:rPr>
                          <w:rFonts w:ascii="Times New Roman" w:hAnsi="Times New Roman"/>
                          <w:b/>
                          <w:bCs/>
                        </w:rPr>
                        <w:t>……………………………….</w:t>
                      </w:r>
                    </w:p>
                    <w:p w14:paraId="42998DE0" w14:textId="77777777" w:rsidR="00936C74" w:rsidRPr="00936C74" w:rsidRDefault="00936C74" w:rsidP="00936C74">
                      <w:pPr>
                        <w:spacing w:after="0"/>
                        <w:jc w:val="both"/>
                        <w:rPr>
                          <w:rFonts w:ascii="Times New Roman" w:hAnsi="Times New Roman"/>
                          <w:b/>
                          <w:bCs/>
                        </w:rPr>
                      </w:pPr>
                    </w:p>
                    <w:p w14:paraId="17E49BD3" w14:textId="77777777" w:rsidR="00936C74" w:rsidRPr="00936C74" w:rsidRDefault="00936C74" w:rsidP="00936C74">
                      <w:pPr>
                        <w:spacing w:after="0"/>
                        <w:jc w:val="both"/>
                        <w:rPr>
                          <w:rFonts w:ascii="Times New Roman" w:hAnsi="Times New Roman"/>
                          <w:b/>
                          <w:bCs/>
                        </w:rPr>
                      </w:pPr>
                      <w:r w:rsidRPr="00936C74">
                        <w:rPr>
                          <w:rFonts w:ascii="Times New Roman" w:hAnsi="Times New Roman"/>
                          <w:b/>
                          <w:bCs/>
                        </w:rPr>
                        <w:t>………………………………………………………………………………………………………………………</w:t>
                      </w:r>
                    </w:p>
                    <w:p w14:paraId="383AB223" w14:textId="77777777" w:rsidR="00936C74" w:rsidRPr="00936C74" w:rsidRDefault="00936C74" w:rsidP="00936C74">
                      <w:pPr>
                        <w:spacing w:after="0"/>
                        <w:jc w:val="both"/>
                        <w:rPr>
                          <w:rFonts w:ascii="Times New Roman" w:hAnsi="Times New Roman"/>
                          <w:b/>
                          <w:bCs/>
                        </w:rPr>
                      </w:pPr>
                    </w:p>
                    <w:p w14:paraId="3ED0C34E" w14:textId="77777777" w:rsidR="00936C74" w:rsidRPr="00936C74" w:rsidRDefault="00936C74" w:rsidP="00936C74">
                      <w:pPr>
                        <w:spacing w:after="0"/>
                        <w:jc w:val="both"/>
                        <w:rPr>
                          <w:rFonts w:ascii="Times New Roman" w:hAnsi="Times New Roman"/>
                          <w:b/>
                          <w:bCs/>
                        </w:rPr>
                      </w:pPr>
                      <w:r w:rsidRPr="00936C74">
                        <w:rPr>
                          <w:rFonts w:ascii="Times New Roman" w:hAnsi="Times New Roman"/>
                          <w:b/>
                          <w:bCs/>
                        </w:rPr>
                        <w:t>………………………………………………………………………………………………………………………</w:t>
                      </w:r>
                    </w:p>
                    <w:p w14:paraId="69E151F6" w14:textId="77777777" w:rsidR="00936C74" w:rsidRPr="00936C74" w:rsidRDefault="00936C74" w:rsidP="00936C74">
                      <w:pPr>
                        <w:spacing w:after="0"/>
                        <w:jc w:val="both"/>
                        <w:rPr>
                          <w:rFonts w:ascii="Times New Roman" w:hAnsi="Times New Roman"/>
                          <w:b/>
                          <w:bCs/>
                        </w:rPr>
                      </w:pPr>
                    </w:p>
                    <w:p w14:paraId="04124747" w14:textId="77777777" w:rsidR="00936C74" w:rsidRPr="00936C74" w:rsidRDefault="00936C74" w:rsidP="00936C74">
                      <w:pPr>
                        <w:spacing w:after="0"/>
                        <w:jc w:val="both"/>
                        <w:rPr>
                          <w:rFonts w:ascii="Times New Roman" w:hAnsi="Times New Roman"/>
                          <w:b/>
                          <w:bCs/>
                        </w:rPr>
                      </w:pPr>
                      <w:r w:rsidRPr="00936C74">
                        <w:rPr>
                          <w:rFonts w:ascii="Times New Roman" w:hAnsi="Times New Roman"/>
                          <w:b/>
                          <w:bCs/>
                        </w:rPr>
                        <w:t>M.(1)…</w:t>
                      </w:r>
                      <w:r w:rsidR="00B5411E">
                        <w:rPr>
                          <w:rFonts w:ascii="Times New Roman" w:hAnsi="Times New Roman"/>
                          <w:b/>
                          <w:bCs/>
                        </w:rPr>
                        <w:t>Emmanuel JEANNOT, Directeur de Recherche, INRIA Bordeaux Sud-Ouest</w:t>
                      </w:r>
                      <w:r w:rsidRPr="00936C74">
                        <w:rPr>
                          <w:rFonts w:ascii="Times New Roman" w:hAnsi="Times New Roman"/>
                          <w:b/>
                          <w:bCs/>
                        </w:rPr>
                        <w:t>……………………</w:t>
                      </w:r>
                    </w:p>
                    <w:p w14:paraId="4C451A67" w14:textId="77777777" w:rsidR="00936C74" w:rsidRPr="00936C74" w:rsidRDefault="00936C74" w:rsidP="00936C74">
                      <w:pPr>
                        <w:spacing w:after="0"/>
                        <w:jc w:val="both"/>
                        <w:rPr>
                          <w:rFonts w:ascii="Times New Roman" w:hAnsi="Times New Roman"/>
                          <w:b/>
                          <w:bCs/>
                        </w:rPr>
                      </w:pPr>
                    </w:p>
                    <w:p w14:paraId="1212B052" w14:textId="77777777" w:rsidR="00936C74" w:rsidRPr="00936C74" w:rsidRDefault="00936C74" w:rsidP="00936C74">
                      <w:pPr>
                        <w:spacing w:after="0"/>
                        <w:jc w:val="both"/>
                        <w:rPr>
                          <w:rFonts w:ascii="Times New Roman" w:hAnsi="Times New Roman"/>
                          <w:b/>
                          <w:bCs/>
                        </w:rPr>
                      </w:pPr>
                      <w:r w:rsidRPr="00936C74">
                        <w:rPr>
                          <w:rFonts w:ascii="Times New Roman" w:hAnsi="Times New Roman"/>
                          <w:b/>
                          <w:bCs/>
                        </w:rPr>
                        <w:t>………………………………………………………………………………………………………………………</w:t>
                      </w:r>
                    </w:p>
                    <w:p w14:paraId="7202F787" w14:textId="77777777" w:rsidR="00936C74" w:rsidRPr="00936C74" w:rsidRDefault="00936C74" w:rsidP="00936C74">
                      <w:pPr>
                        <w:spacing w:after="0"/>
                        <w:jc w:val="both"/>
                        <w:rPr>
                          <w:rFonts w:ascii="Times New Roman" w:hAnsi="Times New Roman"/>
                          <w:b/>
                          <w:bCs/>
                        </w:rPr>
                      </w:pPr>
                    </w:p>
                    <w:p w14:paraId="76DEE9A8" w14:textId="77777777" w:rsidR="00936C74" w:rsidRPr="00936C74" w:rsidRDefault="00936C74" w:rsidP="00936C74">
                      <w:pPr>
                        <w:spacing w:after="0"/>
                        <w:jc w:val="both"/>
                        <w:rPr>
                          <w:rFonts w:ascii="Times New Roman" w:hAnsi="Times New Roman"/>
                          <w:b/>
                          <w:bCs/>
                        </w:rPr>
                      </w:pPr>
                      <w:r w:rsidRPr="00936C74">
                        <w:rPr>
                          <w:rFonts w:ascii="Times New Roman" w:hAnsi="Times New Roman"/>
                          <w:b/>
                          <w:bCs/>
                        </w:rPr>
                        <w:t>…………………………………………</w:t>
                      </w:r>
                      <w:bookmarkStart w:id="1" w:name="_GoBack"/>
                      <w:bookmarkEnd w:id="1"/>
                      <w:r w:rsidRPr="00936C74">
                        <w:rPr>
                          <w:rFonts w:ascii="Times New Roman" w:hAnsi="Times New Roman"/>
                          <w:b/>
                          <w:bCs/>
                        </w:rPr>
                        <w:t>……………………………………………………………………………</w:t>
                      </w:r>
                    </w:p>
                    <w:p w14:paraId="60B6B65C" w14:textId="77777777" w:rsidR="00936C74" w:rsidRPr="00936C74" w:rsidRDefault="00936C74" w:rsidP="00936C74">
                      <w:pPr>
                        <w:spacing w:after="0"/>
                        <w:jc w:val="both"/>
                        <w:rPr>
                          <w:rFonts w:ascii="Times New Roman" w:hAnsi="Times New Roman"/>
                          <w:b/>
                          <w:bCs/>
                        </w:rPr>
                      </w:pPr>
                    </w:p>
                    <w:p w14:paraId="5C7EC9A7" w14:textId="77777777" w:rsidR="00936C74" w:rsidRPr="00936C74" w:rsidRDefault="00936C74" w:rsidP="00936C74">
                      <w:pPr>
                        <w:spacing w:after="0"/>
                        <w:jc w:val="both"/>
                        <w:rPr>
                          <w:rFonts w:ascii="Times New Roman" w:hAnsi="Times New Roman"/>
                          <w:b/>
                          <w:bCs/>
                        </w:rPr>
                      </w:pPr>
                      <w:r w:rsidRPr="00936C74">
                        <w:rPr>
                          <w:rFonts w:ascii="Times New Roman" w:hAnsi="Times New Roman"/>
                          <w:b/>
                          <w:bCs/>
                        </w:rPr>
                        <w:t>M.(1)…</w:t>
                      </w:r>
                      <w:r w:rsidR="00B5411E">
                        <w:rPr>
                          <w:rFonts w:ascii="Times New Roman" w:hAnsi="Times New Roman"/>
                          <w:b/>
                          <w:bCs/>
                        </w:rPr>
                        <w:t>Philippe ROOSE, Maître de Conférences HDR, Université de Pau</w:t>
                      </w:r>
                      <w:r w:rsidRPr="00936C74">
                        <w:rPr>
                          <w:rFonts w:ascii="Times New Roman" w:hAnsi="Times New Roman"/>
                          <w:b/>
                          <w:bCs/>
                        </w:rPr>
                        <w:t>…………………………………</w:t>
                      </w:r>
                    </w:p>
                    <w:p w14:paraId="070AEA88" w14:textId="77777777" w:rsidR="00936C74" w:rsidRPr="00936C74" w:rsidRDefault="00936C74" w:rsidP="00936C74">
                      <w:pPr>
                        <w:spacing w:after="0"/>
                        <w:jc w:val="both"/>
                        <w:rPr>
                          <w:rFonts w:ascii="Times New Roman" w:hAnsi="Times New Roman"/>
                          <w:b/>
                          <w:bCs/>
                        </w:rPr>
                      </w:pPr>
                    </w:p>
                    <w:p w14:paraId="48D4153C" w14:textId="77777777" w:rsidR="00936C74" w:rsidRPr="00936C74" w:rsidRDefault="00936C74" w:rsidP="00936C74">
                      <w:pPr>
                        <w:spacing w:after="0"/>
                        <w:jc w:val="both"/>
                        <w:rPr>
                          <w:rFonts w:ascii="Times New Roman" w:hAnsi="Times New Roman"/>
                          <w:b/>
                          <w:bCs/>
                        </w:rPr>
                      </w:pPr>
                      <w:r w:rsidRPr="00936C74">
                        <w:rPr>
                          <w:rFonts w:ascii="Times New Roman" w:hAnsi="Times New Roman"/>
                          <w:b/>
                          <w:bCs/>
                        </w:rPr>
                        <w:t>………………………………………………………………………………………………………………………</w:t>
                      </w:r>
                    </w:p>
                    <w:p w14:paraId="0B3F709F" w14:textId="77777777" w:rsidR="00936C74" w:rsidRPr="00936C74" w:rsidRDefault="00936C74" w:rsidP="00936C74">
                      <w:pPr>
                        <w:spacing w:after="0"/>
                        <w:jc w:val="both"/>
                        <w:rPr>
                          <w:rFonts w:ascii="Times New Roman" w:hAnsi="Times New Roman"/>
                          <w:b/>
                          <w:bCs/>
                        </w:rPr>
                      </w:pPr>
                    </w:p>
                    <w:p w14:paraId="1BD044BA" w14:textId="77777777" w:rsidR="00936C74" w:rsidRPr="00936C74" w:rsidRDefault="00936C74" w:rsidP="00936C74">
                      <w:pPr>
                        <w:spacing w:after="0"/>
                        <w:jc w:val="both"/>
                        <w:rPr>
                          <w:rFonts w:ascii="Times New Roman" w:hAnsi="Times New Roman"/>
                          <w:b/>
                          <w:bCs/>
                        </w:rPr>
                      </w:pPr>
                      <w:r w:rsidRPr="00936C74">
                        <w:rPr>
                          <w:rFonts w:ascii="Times New Roman" w:hAnsi="Times New Roman"/>
                          <w:b/>
                          <w:bCs/>
                        </w:rPr>
                        <w:t>………………………………………………………………………………………………………………………</w:t>
                      </w:r>
                    </w:p>
                    <w:p w14:paraId="1FE9598E" w14:textId="77777777" w:rsidR="00936C74" w:rsidRPr="00936C74" w:rsidRDefault="00936C74" w:rsidP="00936C74">
                      <w:pPr>
                        <w:jc w:val="both"/>
                        <w:rPr>
                          <w:rFonts w:ascii="Times New Roman" w:hAnsi="Times New Roman"/>
                          <w:b/>
                          <w:bCs/>
                        </w:rPr>
                      </w:pPr>
                    </w:p>
                    <w:p w14:paraId="561D6916" w14:textId="77777777" w:rsidR="00936C74" w:rsidRPr="00936C74" w:rsidRDefault="00936C74" w:rsidP="00936C74">
                      <w:pPr>
                        <w:jc w:val="both"/>
                        <w:rPr>
                          <w:rFonts w:ascii="Times New Roman" w:hAnsi="Times New Roman"/>
                          <w:b/>
                          <w:bCs/>
                          <w:sz w:val="24"/>
                        </w:rPr>
                      </w:pPr>
                      <w:r w:rsidRPr="00936C74">
                        <w:rPr>
                          <w:rFonts w:ascii="Times New Roman" w:hAnsi="Times New Roman"/>
                          <w:b/>
                          <w:bCs/>
                        </w:rPr>
                        <w:t>(1) joindre la notice de renseignements des rapporteurs dûment remplie</w:t>
                      </w:r>
                    </w:p>
                    <w:p w14:paraId="41555C4A" w14:textId="77777777" w:rsidR="001A4BF0" w:rsidRPr="001A4BF0" w:rsidRDefault="001A4BF0" w:rsidP="00AB1EC8">
                      <w:pPr>
                        <w:spacing w:after="0"/>
                        <w:ind w:right="-113"/>
                        <w:jc w:val="both"/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</w:rPr>
                      </w:pPr>
                    </w:p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404"/>
                        <w:gridCol w:w="4475"/>
                      </w:tblGrid>
                      <w:tr w:rsidR="00AB1EC8" w:rsidRPr="001A4BF0" w14:paraId="6A4EF98E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041"/>
                          <w:jc w:val="center"/>
                        </w:trPr>
                        <w:tc>
                          <w:tcPr>
                            <w:tcW w:w="4404" w:type="dxa"/>
                          </w:tcPr>
                          <w:p w14:paraId="02C260EC" w14:textId="77777777" w:rsidR="001A4BF0" w:rsidRDefault="001A4BF0" w:rsidP="001A4BF0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1A4BF0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  <w:lang w:eastAsia="fr-FR"/>
                              </w:rPr>
                              <w:t xml:space="preserve">Avis du Directeur de Recherche et du Co-Directeur (dans le cas d’une co-direction)   </w:t>
                            </w:r>
                          </w:p>
                          <w:p w14:paraId="760CEFA2" w14:textId="77777777" w:rsidR="001A4BF0" w:rsidRPr="001A4BF0" w:rsidRDefault="001A4BF0" w:rsidP="001A4BF0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1A4BF0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  <w:lang w:eastAsia="fr-FR"/>
                              </w:rPr>
                              <w:t xml:space="preserve">                                                                                                                                                   </w:t>
                            </w:r>
                            <w:r w:rsidRPr="001A4BF0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eastAsia="fr-FR"/>
                              </w:rPr>
                              <w:t xml:space="preserve">Nom(s): </w:t>
                            </w:r>
                            <w:r w:rsidRPr="001A4BF0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eastAsia="fr-FR"/>
                              </w:rPr>
                              <w:br/>
                            </w:r>
                            <w:r w:rsidRPr="001A4BF0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eastAsia="fr-FR"/>
                              </w:rPr>
                              <w:br/>
                              <w:t xml:space="preserve">Reims, le </w:t>
                            </w:r>
                            <w:r w:rsidR="00A72224" w:rsidRPr="001A4BF0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eastAsia="fr-FR"/>
                              </w:rPr>
                              <w:t xml:space="preserve">: </w:t>
                            </w:r>
                            <w:r w:rsidRPr="001A4BF0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eastAsia="fr-FR"/>
                              </w:rPr>
                              <w:br/>
                            </w:r>
                            <w:r w:rsidRPr="001A4BF0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eastAsia="fr-FR"/>
                              </w:rPr>
                              <w:br/>
                            </w:r>
                            <w:r w:rsidRPr="001A4BF0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eastAsia="fr-FR"/>
                              </w:rPr>
                              <w:br/>
                              <w:t>Signature(s) :</w:t>
                            </w:r>
                          </w:p>
                          <w:p w14:paraId="69521901" w14:textId="77777777" w:rsidR="00AB1EC8" w:rsidRPr="001A4BF0" w:rsidRDefault="00AB1EC8" w:rsidP="00AB1EC8">
                            <w:pPr>
                              <w:spacing w:after="0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475" w:type="dxa"/>
                          </w:tcPr>
                          <w:p w14:paraId="0D963593" w14:textId="77777777" w:rsidR="001A4BF0" w:rsidRDefault="001A4BF0" w:rsidP="00A7222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1A4BF0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  <w:lang w:eastAsia="fr-FR"/>
                              </w:rPr>
                              <w:t xml:space="preserve">Agrément du directeur de l'école doctorale:          </w:t>
                            </w:r>
                          </w:p>
                          <w:p w14:paraId="569205B1" w14:textId="77777777" w:rsidR="001A4BF0" w:rsidRPr="00A72224" w:rsidRDefault="001A4BF0" w:rsidP="00A7222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1A4BF0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  <w:lang w:eastAsia="fr-FR"/>
                              </w:rPr>
                              <w:t xml:space="preserve">                                                                                                                                             </w:t>
                            </w:r>
                            <w:r w:rsidRPr="001A4BF0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eastAsia="fr-FR"/>
                              </w:rPr>
                              <w:br/>
                              <w:t xml:space="preserve">                                                                                                                                                               </w:t>
                            </w:r>
                          </w:p>
                          <w:p w14:paraId="3AF14778" w14:textId="77777777" w:rsidR="00A72224" w:rsidRDefault="00A72224" w:rsidP="00A72224">
                            <w:pPr>
                              <w:spacing w:after="0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1A4BF0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eastAsia="fr-FR"/>
                              </w:rPr>
                              <w:t xml:space="preserve">Nom(s): 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eastAsia="fr-FR"/>
                              </w:rPr>
                              <w:br/>
                            </w:r>
                          </w:p>
                          <w:p w14:paraId="554F9D36" w14:textId="77777777" w:rsidR="00AB1EC8" w:rsidRPr="001A4BF0" w:rsidRDefault="00A72224" w:rsidP="00A72224">
                            <w:pPr>
                              <w:spacing w:after="0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eastAsia="fr-FR"/>
                              </w:rPr>
                              <w:t xml:space="preserve">Reims, le : 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eastAsia="fr-FR"/>
                              </w:rPr>
                              <w:br/>
                            </w:r>
                            <w:r w:rsidRPr="001A4BF0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eastAsia="fr-FR"/>
                              </w:rPr>
                              <w:br/>
                              <w:t>Signature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eastAsia="fr-FR"/>
                              </w:rPr>
                              <w:t> :</w:t>
                            </w:r>
                          </w:p>
                        </w:tc>
                      </w:tr>
                      <w:tr w:rsidR="00AB1EC8" w14:paraId="4EC17D57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1893"/>
                          <w:jc w:val="center"/>
                        </w:trPr>
                        <w:tc>
                          <w:tcPr>
                            <w:tcW w:w="4404" w:type="dxa"/>
                          </w:tcPr>
                          <w:p w14:paraId="72C8ADBA" w14:textId="77777777" w:rsidR="001A4BF0" w:rsidRDefault="001A4BF0" w:rsidP="001A4BF0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1A4BF0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  <w:lang w:eastAsia="fr-FR"/>
                              </w:rPr>
                              <w:t xml:space="preserve">Avis du directeur de </w:t>
                            </w:r>
                            <w:r w:rsidR="00AF7572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  <w:lang w:eastAsia="fr-FR"/>
                              </w:rPr>
                              <w:t>l’Unité</w:t>
                            </w:r>
                            <w:r w:rsidRPr="001A4BF0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  <w:lang w:eastAsia="fr-FR"/>
                              </w:rPr>
                              <w:t xml:space="preserve"> de recherche:     </w:t>
                            </w:r>
                          </w:p>
                          <w:p w14:paraId="17BD9D0D" w14:textId="77777777" w:rsidR="001A4BF0" w:rsidRPr="001A4BF0" w:rsidRDefault="001A4BF0" w:rsidP="001A4BF0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1A4BF0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  <w:lang w:eastAsia="fr-FR"/>
                              </w:rPr>
                              <w:t xml:space="preserve">                                                                                                                                                        </w:t>
                            </w:r>
                            <w:r w:rsidRPr="001A4BF0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eastAsia="fr-FR"/>
                              </w:rPr>
                              <w:t xml:space="preserve">Nom(s): </w:t>
                            </w:r>
                            <w:r w:rsidRPr="001A4BF0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eastAsia="fr-FR"/>
                              </w:rPr>
                              <w:br/>
                            </w:r>
                            <w:r w:rsidRPr="001A4BF0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eastAsia="fr-FR"/>
                              </w:rPr>
                              <w:br/>
                              <w:t xml:space="preserve">Reims le : </w:t>
                            </w:r>
                            <w:r w:rsidRPr="001A4BF0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eastAsia="fr-FR"/>
                              </w:rPr>
                              <w:br/>
                            </w:r>
                            <w:r w:rsidRPr="001A4BF0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eastAsia="fr-FR"/>
                              </w:rPr>
                              <w:br/>
                            </w:r>
                            <w:r w:rsidRPr="001A4BF0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eastAsia="fr-FR"/>
                              </w:rPr>
                              <w:br/>
                              <w:t>Signature(s)</w:t>
                            </w:r>
                            <w:r w:rsidR="00A72224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eastAsia="fr-FR"/>
                              </w:rPr>
                              <w:t> :</w:t>
                            </w:r>
                          </w:p>
                          <w:p w14:paraId="603EC586" w14:textId="77777777" w:rsidR="00AB1EC8" w:rsidRPr="001A4BF0" w:rsidRDefault="00AB1EC8" w:rsidP="00B14A66">
                            <w:pPr>
                              <w:jc w:val="both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475" w:type="dxa"/>
                          </w:tcPr>
                          <w:p w14:paraId="632CA2A9" w14:textId="77777777" w:rsidR="001A4BF0" w:rsidRDefault="001A4BF0" w:rsidP="001A4BF0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1A4BF0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  <w:lang w:eastAsia="fr-FR"/>
                              </w:rPr>
                              <w:t xml:space="preserve">Décision du Président de l’Université:    </w:t>
                            </w:r>
                          </w:p>
                          <w:p w14:paraId="42690656" w14:textId="77777777" w:rsidR="001A4BF0" w:rsidRDefault="001A4BF0" w:rsidP="001A4BF0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1A4BF0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  <w:lang w:eastAsia="fr-FR"/>
                              </w:rPr>
                              <w:t xml:space="preserve">              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eastAsia="fr-FR"/>
                              </w:rPr>
                              <w:t>Nom(s)</w:t>
                            </w:r>
                            <w:r w:rsidRPr="001A4BF0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eastAsia="fr-FR"/>
                              </w:rPr>
                              <w:t xml:space="preserve">: </w:t>
                            </w:r>
                            <w:r w:rsidRPr="001A4BF0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eastAsia="fr-FR"/>
                              </w:rPr>
                              <w:br/>
                            </w:r>
                            <w:r w:rsidRPr="001A4BF0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eastAsia="fr-FR"/>
                              </w:rPr>
                              <w:br/>
                              <w:t>Reims, le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eastAsia="fr-FR"/>
                              </w:rPr>
                              <w:t> :</w:t>
                            </w:r>
                            <w:r w:rsidRPr="001A4BF0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eastAsia="fr-FR"/>
                              </w:rPr>
                              <w:br/>
                            </w:r>
                          </w:p>
                          <w:p w14:paraId="5224DC05" w14:textId="77777777" w:rsidR="001A4BF0" w:rsidRPr="001A4BF0" w:rsidRDefault="001A4BF0" w:rsidP="001A4BF0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1A4BF0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eastAsia="fr-FR"/>
                              </w:rPr>
                              <w:br/>
                              <w:t>Signature :</w:t>
                            </w:r>
                          </w:p>
                          <w:p w14:paraId="6B19904B" w14:textId="77777777" w:rsidR="00AB1EC8" w:rsidRPr="001A4BF0" w:rsidRDefault="00AB1EC8" w:rsidP="00B14A66">
                            <w:pPr>
                              <w:jc w:val="both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6FF24240" w14:textId="77777777" w:rsidR="004E570F" w:rsidRPr="003871F1" w:rsidRDefault="004E570F" w:rsidP="003871F1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35DE5BAC" wp14:editId="2DB1F923">
            <wp:simplePos x="0" y="0"/>
            <wp:positionH relativeFrom="column">
              <wp:posOffset>5417820</wp:posOffset>
            </wp:positionH>
            <wp:positionV relativeFrom="paragraph">
              <wp:posOffset>754380</wp:posOffset>
            </wp:positionV>
            <wp:extent cx="1600200" cy="437515"/>
            <wp:effectExtent l="0" t="0" r="0" b="0"/>
            <wp:wrapNone/>
            <wp:docPr id="21" name="Image 21" descr="logoEDur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logoEDurc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6FB159" wp14:editId="0B3FB722">
                <wp:simplePos x="0" y="0"/>
                <wp:positionH relativeFrom="column">
                  <wp:posOffset>274320</wp:posOffset>
                </wp:positionH>
                <wp:positionV relativeFrom="paragraph">
                  <wp:posOffset>9827895</wp:posOffset>
                </wp:positionV>
                <wp:extent cx="6942455" cy="527685"/>
                <wp:effectExtent l="0" t="0" r="0" b="0"/>
                <wp:wrapNone/>
                <wp:docPr id="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2455" cy="527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5879D1" w14:textId="77777777" w:rsidR="007968F3" w:rsidRDefault="007968F3" w:rsidP="007968F3">
                            <w:pPr>
                              <w:pStyle w:val="Corpsdetexte"/>
                              <w:pBdr>
                                <w:top w:val="single" w:sz="4" w:space="1" w:color="auto"/>
                                <w:left w:val="single" w:sz="4" w:space="3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  <w:rPr>
                                <w:b w:val="0"/>
                                <w:bCs w:val="0"/>
                                <w:sz w:val="16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16"/>
                              </w:rPr>
                              <w:t xml:space="preserve">URCA - Ecoles Doctorales  - </w:t>
                            </w:r>
                            <w:r w:rsidRPr="00A809FB">
                              <w:rPr>
                                <w:b w:val="0"/>
                                <w:bCs w:val="0"/>
                                <w:sz w:val="16"/>
                              </w:rPr>
                              <w:t>Campus Croix-Rouge – Bâtiment</w:t>
                            </w:r>
                            <w:r>
                              <w:rPr>
                                <w:b w:val="0"/>
                                <w:bCs w:val="0"/>
                                <w:sz w:val="16"/>
                              </w:rPr>
                              <w:t xml:space="preserve"> Enseignement et </w:t>
                            </w:r>
                            <w:r w:rsidRPr="00A809FB">
                              <w:rPr>
                                <w:b w:val="0"/>
                                <w:bCs w:val="0"/>
                                <w:sz w:val="16"/>
                              </w:rPr>
                              <w:t>Recherche</w:t>
                            </w:r>
                          </w:p>
                          <w:p w14:paraId="2D460D49" w14:textId="77777777" w:rsidR="007968F3" w:rsidRDefault="007968F3" w:rsidP="007968F3">
                            <w:pPr>
                              <w:pStyle w:val="Corpsdetexte"/>
                              <w:pBdr>
                                <w:top w:val="single" w:sz="4" w:space="1" w:color="auto"/>
                                <w:left w:val="single" w:sz="4" w:space="3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  <w:rPr>
                                <w:b w:val="0"/>
                                <w:bCs w:val="0"/>
                                <w:sz w:val="16"/>
                              </w:rPr>
                            </w:pPr>
                            <w:r w:rsidRPr="00A809FB">
                              <w:rPr>
                                <w:b w:val="0"/>
                                <w:bCs w:val="0"/>
                                <w:sz w:val="16"/>
                              </w:rPr>
                              <w:t xml:space="preserve">  57 rue Pierre Taittinger </w:t>
                            </w:r>
                            <w:r>
                              <w:rPr>
                                <w:b w:val="0"/>
                                <w:bCs w:val="0"/>
                                <w:sz w:val="16"/>
                              </w:rPr>
                              <w:t xml:space="preserve"> 51096 Reims Cedex  </w:t>
                            </w:r>
                          </w:p>
                          <w:p w14:paraId="7378727F" w14:textId="77777777" w:rsidR="007968F3" w:rsidRPr="00A809FB" w:rsidRDefault="007968F3" w:rsidP="007968F3">
                            <w:pPr>
                              <w:pStyle w:val="Corpsdetexte"/>
                              <w:pBdr>
                                <w:top w:val="single" w:sz="4" w:space="1" w:color="auto"/>
                                <w:left w:val="single" w:sz="4" w:space="3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  <w:rPr>
                                <w:b w:val="0"/>
                                <w:bCs w:val="0"/>
                                <w:sz w:val="16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16"/>
                              </w:rPr>
                              <w:t>Tél. 03 26 91 80 72 – fax 03 26 91 88 09 – Courriel ed.shs@univ-reims.fr</w:t>
                            </w:r>
                          </w:p>
                          <w:p w14:paraId="6ECD6F31" w14:textId="77777777" w:rsidR="004E570F" w:rsidRDefault="004E570F" w:rsidP="004E570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FB159" id="Text Box 19" o:spid="_x0000_s1027" type="#_x0000_t202" style="position:absolute;margin-left:21.6pt;margin-top:773.85pt;width:546.65pt;height:41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" filled="f" stroked="f">
                <v:textbox>
                  <w:txbxContent>
                    <w:p w14:paraId="105879D1" w14:textId="77777777" w:rsidR="007968F3" w:rsidRDefault="007968F3" w:rsidP="007968F3">
                      <w:pPr>
                        <w:pStyle w:val="Corpsdetexte"/>
                        <w:pBdr>
                          <w:top w:val="single" w:sz="4" w:space="1" w:color="auto"/>
                          <w:left w:val="single" w:sz="4" w:space="3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  <w:rPr>
                          <w:b w:val="0"/>
                          <w:bCs w:val="0"/>
                          <w:sz w:val="16"/>
                        </w:rPr>
                      </w:pPr>
                      <w:r>
                        <w:rPr>
                          <w:b w:val="0"/>
                          <w:bCs w:val="0"/>
                          <w:sz w:val="16"/>
                        </w:rPr>
                        <w:t xml:space="preserve">URCA - Ecoles Doctorales  - </w:t>
                      </w:r>
                      <w:r w:rsidRPr="00A809FB">
                        <w:rPr>
                          <w:b w:val="0"/>
                          <w:bCs w:val="0"/>
                          <w:sz w:val="16"/>
                        </w:rPr>
                        <w:t>Campus Croix-Rouge – Bâtiment</w:t>
                      </w:r>
                      <w:r>
                        <w:rPr>
                          <w:b w:val="0"/>
                          <w:bCs w:val="0"/>
                          <w:sz w:val="16"/>
                        </w:rPr>
                        <w:t xml:space="preserve"> Enseignement et </w:t>
                      </w:r>
                      <w:r w:rsidRPr="00A809FB">
                        <w:rPr>
                          <w:b w:val="0"/>
                          <w:bCs w:val="0"/>
                          <w:sz w:val="16"/>
                        </w:rPr>
                        <w:t>Recherche</w:t>
                      </w:r>
                    </w:p>
                    <w:p w14:paraId="2D460D49" w14:textId="77777777" w:rsidR="007968F3" w:rsidRDefault="007968F3" w:rsidP="007968F3">
                      <w:pPr>
                        <w:pStyle w:val="Corpsdetexte"/>
                        <w:pBdr>
                          <w:top w:val="single" w:sz="4" w:space="1" w:color="auto"/>
                          <w:left w:val="single" w:sz="4" w:space="3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  <w:rPr>
                          <w:b w:val="0"/>
                          <w:bCs w:val="0"/>
                          <w:sz w:val="16"/>
                        </w:rPr>
                      </w:pPr>
                      <w:r w:rsidRPr="00A809FB">
                        <w:rPr>
                          <w:b w:val="0"/>
                          <w:bCs w:val="0"/>
                          <w:sz w:val="16"/>
                        </w:rPr>
                        <w:t xml:space="preserve">  57 rue Pierre Taittinger </w:t>
                      </w:r>
                      <w:r>
                        <w:rPr>
                          <w:b w:val="0"/>
                          <w:bCs w:val="0"/>
                          <w:sz w:val="16"/>
                        </w:rPr>
                        <w:t xml:space="preserve"> 51096 Reims Cedex  </w:t>
                      </w:r>
                    </w:p>
                    <w:p w14:paraId="7378727F" w14:textId="77777777" w:rsidR="007968F3" w:rsidRPr="00A809FB" w:rsidRDefault="007968F3" w:rsidP="007968F3">
                      <w:pPr>
                        <w:pStyle w:val="Corpsdetexte"/>
                        <w:pBdr>
                          <w:top w:val="single" w:sz="4" w:space="1" w:color="auto"/>
                          <w:left w:val="single" w:sz="4" w:space="3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  <w:rPr>
                          <w:b w:val="0"/>
                          <w:bCs w:val="0"/>
                          <w:sz w:val="16"/>
                        </w:rPr>
                      </w:pPr>
                      <w:r>
                        <w:rPr>
                          <w:b w:val="0"/>
                          <w:bCs w:val="0"/>
                          <w:sz w:val="16"/>
                        </w:rPr>
                        <w:t>Tél. 03 26 91 80 72 – fax 03 26 91 88 09 – Courriel ed.shs@univ-reims.fr</w:t>
                      </w:r>
                    </w:p>
                    <w:p w14:paraId="6ECD6F31" w14:textId="77777777" w:rsidR="004E570F" w:rsidRDefault="004E570F" w:rsidP="004E570F"/>
                  </w:txbxContent>
                </v:textbox>
              </v:shape>
            </w:pict>
          </mc:Fallback>
        </mc:AlternateContent>
      </w:r>
      <w:r w:rsidRPr="00BD6CF3">
        <w:rPr>
          <w:rFonts w:ascii="Arial" w:hAnsi="Arial" w:cs="Arial"/>
          <w:noProof/>
          <w:lang w:eastAsia="fr-FR"/>
        </w:rPr>
        <w:drawing>
          <wp:inline distT="0" distB="0" distL="0" distR="0" wp14:anchorId="0DF37156" wp14:editId="628DFCB1">
            <wp:extent cx="7607300" cy="10845800"/>
            <wp:effectExtent l="0" t="0" r="12700" b="0"/>
            <wp:docPr id="1" name="Image 1" descr="courriertype2bpi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urriertype2bpi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00" cy="1084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F4FA717" wp14:editId="076DBE54">
                <wp:simplePos x="0" y="0"/>
                <wp:positionH relativeFrom="column">
                  <wp:posOffset>3947795</wp:posOffset>
                </wp:positionH>
                <wp:positionV relativeFrom="paragraph">
                  <wp:posOffset>-5235575</wp:posOffset>
                </wp:positionV>
                <wp:extent cx="3054350" cy="675640"/>
                <wp:effectExtent l="0" t="0" r="0" b="635"/>
                <wp:wrapNone/>
                <wp:docPr id="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4350" cy="67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AD53C1" w14:textId="77777777" w:rsidR="004E570F" w:rsidRDefault="004E570F" w:rsidP="00F37F37">
                            <w:pPr>
                              <w:tabs>
                                <w:tab w:val="left" w:pos="567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Reims, le 14 septembre 2010 </w:t>
                            </w:r>
                          </w:p>
                          <w:p w14:paraId="1E72C757" w14:textId="77777777" w:rsidR="004E570F" w:rsidRDefault="004E570F" w:rsidP="00F37F37">
                            <w:pPr>
                              <w:tabs>
                                <w:tab w:val="left" w:pos="567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34561F3C" w14:textId="77777777" w:rsidR="004E570F" w:rsidRDefault="004E570F" w:rsidP="00F37F37">
                            <w:pPr>
                              <w:tabs>
                                <w:tab w:val="left" w:pos="567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Le directeur</w:t>
                            </w:r>
                          </w:p>
                          <w:p w14:paraId="66F91756" w14:textId="77777777" w:rsidR="004E570F" w:rsidRDefault="004E570F" w:rsidP="00F37F37">
                            <w:pPr>
                              <w:tabs>
                                <w:tab w:val="left" w:pos="567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à</w:t>
                            </w:r>
                          </w:p>
                          <w:p w14:paraId="7D013693" w14:textId="77777777" w:rsidR="004E570F" w:rsidRPr="00F37F37" w:rsidRDefault="004E570F" w:rsidP="00F37F37">
                            <w:pPr>
                              <w:tabs>
                                <w:tab w:val="left" w:pos="567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Monsieur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4FA717" id="Text Box 11" o:spid="_x0000_s1028" type="#_x0000_t202" style="position:absolute;margin-left:310.85pt;margin-top:-412.2pt;width:240.5pt;height:53.2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" stroked="f">
                <v:textbox style="mso-fit-shape-to-text:t">
                  <w:txbxContent>
                    <w:p w14:paraId="12AD53C1" w14:textId="77777777" w:rsidR="004E570F" w:rsidRDefault="004E570F" w:rsidP="00F37F37">
                      <w:pPr>
                        <w:tabs>
                          <w:tab w:val="left" w:pos="567"/>
                        </w:tabs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Reims, le 14 septembre 2010 </w:t>
                      </w:r>
                    </w:p>
                    <w:p w14:paraId="1E72C757" w14:textId="77777777" w:rsidR="004E570F" w:rsidRDefault="004E570F" w:rsidP="00F37F37">
                      <w:pPr>
                        <w:tabs>
                          <w:tab w:val="left" w:pos="567"/>
                        </w:tabs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34561F3C" w14:textId="77777777" w:rsidR="004E570F" w:rsidRDefault="004E570F" w:rsidP="00F37F37">
                      <w:pPr>
                        <w:tabs>
                          <w:tab w:val="left" w:pos="567"/>
                        </w:tabs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Le directeur</w:t>
                      </w:r>
                    </w:p>
                    <w:p w14:paraId="66F91756" w14:textId="77777777" w:rsidR="004E570F" w:rsidRDefault="004E570F" w:rsidP="00F37F37">
                      <w:pPr>
                        <w:tabs>
                          <w:tab w:val="left" w:pos="567"/>
                        </w:tabs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à</w:t>
                      </w:r>
                    </w:p>
                    <w:p w14:paraId="7D013693" w14:textId="77777777" w:rsidR="004E570F" w:rsidRPr="00F37F37" w:rsidRDefault="004E570F" w:rsidP="00F37F37">
                      <w:pPr>
                        <w:tabs>
                          <w:tab w:val="left" w:pos="567"/>
                        </w:tabs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Monsieur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C9F5B2" wp14:editId="4F004780">
                <wp:simplePos x="0" y="0"/>
                <wp:positionH relativeFrom="column">
                  <wp:posOffset>485775</wp:posOffset>
                </wp:positionH>
                <wp:positionV relativeFrom="paragraph">
                  <wp:posOffset>-4189730</wp:posOffset>
                </wp:positionV>
                <wp:extent cx="1877060" cy="1057275"/>
                <wp:effectExtent l="3175" t="1270" r="0" b="0"/>
                <wp:wrapNone/>
                <wp:docPr id="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706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EC0EB8" w14:textId="77777777" w:rsidR="004E570F" w:rsidRDefault="004E570F" w:rsidP="00D0671A">
                            <w:pPr>
                              <w:tabs>
                                <w:tab w:val="left" w:pos="2438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Secrétariat de direction </w:t>
                            </w:r>
                          </w:p>
                          <w:p w14:paraId="36FD908C" w14:textId="77777777" w:rsidR="004E570F" w:rsidRDefault="004E570F" w:rsidP="00D0671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Affaire suivie pas M.</w:t>
                            </w:r>
                          </w:p>
                          <w:p w14:paraId="389F0D52" w14:textId="77777777" w:rsidR="004E570F" w:rsidRDefault="004E570F" w:rsidP="00F37F3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48CEE10C" w14:textId="77777777" w:rsidR="004E570F" w:rsidRDefault="004E570F" w:rsidP="00D0671A">
                            <w:pPr>
                              <w:tabs>
                                <w:tab w:val="left" w:pos="454"/>
                                <w:tab w:val="right" w:pos="2438"/>
                              </w:tabs>
                              <w:spacing w:after="0" w:line="240" w:lineRule="auto"/>
                              <w:outlineLvl w:val="0"/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  <w:lang w:eastAsia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  <w:lang w:eastAsia="fr-FR"/>
                              </w:rPr>
                              <w:t>T</w:t>
                            </w:r>
                            <w:r w:rsidRPr="00065234"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  <w:lang w:eastAsia="fr-FR"/>
                              </w:rPr>
                              <w:t>él : 03 26 91 41 39</w:t>
                            </w:r>
                          </w:p>
                          <w:p w14:paraId="439C7688" w14:textId="77777777" w:rsidR="004E570F" w:rsidRPr="00D0671A" w:rsidRDefault="004E570F" w:rsidP="00D0671A">
                            <w:pPr>
                              <w:tabs>
                                <w:tab w:val="left" w:pos="454"/>
                                <w:tab w:val="right" w:pos="2438"/>
                              </w:tabs>
                              <w:spacing w:after="0" w:line="240" w:lineRule="auto"/>
                              <w:outlineLvl w:val="0"/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  <w:lang w:eastAsia="fr-FR"/>
                              </w:rPr>
                            </w:pPr>
                            <w:hyperlink r:id="rId9" w:history="1">
                              <w:r w:rsidRPr="00D0671A">
                                <w:rPr>
                                  <w:rStyle w:val="Lienhypertexte"/>
                                  <w:rFonts w:ascii="Arial" w:hAnsi="Arial" w:cs="Arial"/>
                                  <w:noProof/>
                                  <w:sz w:val="16"/>
                                  <w:szCs w:val="16"/>
                                  <w:lang w:eastAsia="fr-FR"/>
                                </w:rPr>
                                <w:t>m.m@univ-reims.fr</w:t>
                              </w:r>
                            </w:hyperlink>
                          </w:p>
                          <w:p w14:paraId="647C0BD5" w14:textId="77777777" w:rsidR="004E570F" w:rsidRPr="00D0671A" w:rsidRDefault="004E570F" w:rsidP="00D0671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  <w:lang w:eastAsia="fr-FR"/>
                              </w:rPr>
                            </w:pPr>
                          </w:p>
                          <w:p w14:paraId="05DECEB6" w14:textId="77777777" w:rsidR="004E570F" w:rsidRPr="00D0671A" w:rsidRDefault="004E570F" w:rsidP="00D0671A">
                            <w:pPr>
                              <w:tabs>
                                <w:tab w:val="right" w:pos="2438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D0671A"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  <w:lang w:eastAsia="fr-FR"/>
                              </w:rPr>
                              <w:t>Réf : ZB-FJ n°5666</w:t>
                            </w:r>
                          </w:p>
                          <w:p w14:paraId="4FACD7E9" w14:textId="77777777" w:rsidR="004E570F" w:rsidRPr="00D0671A" w:rsidRDefault="004E570F" w:rsidP="00F37F3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C9F5B2" id="Text Box 13" o:spid="_x0000_s1029" type="#_x0000_t202" style="position:absolute;margin-left:38.25pt;margin-top:-329.85pt;width:147.8pt;height:8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" stroked="f">
                <v:textbox>
                  <w:txbxContent>
                    <w:p w14:paraId="6CEC0EB8" w14:textId="77777777" w:rsidR="004E570F" w:rsidRDefault="004E570F" w:rsidP="00D0671A">
                      <w:pPr>
                        <w:tabs>
                          <w:tab w:val="left" w:pos="2438"/>
                        </w:tabs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Secrétariat de direction </w:t>
                      </w:r>
                    </w:p>
                    <w:p w14:paraId="36FD908C" w14:textId="77777777" w:rsidR="004E570F" w:rsidRDefault="004E570F" w:rsidP="00D0671A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Affaire suivie pas M.</w:t>
                      </w:r>
                    </w:p>
                    <w:p w14:paraId="389F0D52" w14:textId="77777777" w:rsidR="004E570F" w:rsidRDefault="004E570F" w:rsidP="00F37F37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48CEE10C" w14:textId="77777777" w:rsidR="004E570F" w:rsidRDefault="004E570F" w:rsidP="00D0671A">
                      <w:pPr>
                        <w:tabs>
                          <w:tab w:val="left" w:pos="454"/>
                          <w:tab w:val="right" w:pos="2438"/>
                        </w:tabs>
                        <w:spacing w:after="0" w:line="240" w:lineRule="auto"/>
                        <w:outlineLvl w:val="0"/>
                        <w:rPr>
                          <w:rFonts w:ascii="Arial" w:hAnsi="Arial" w:cs="Arial"/>
                          <w:noProof/>
                          <w:sz w:val="16"/>
                          <w:szCs w:val="16"/>
                          <w:lang w:eastAsia="fr-FR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16"/>
                          <w:szCs w:val="16"/>
                          <w:lang w:eastAsia="fr-FR"/>
                        </w:rPr>
                        <w:t>T</w:t>
                      </w:r>
                      <w:r w:rsidRPr="00065234">
                        <w:rPr>
                          <w:rFonts w:ascii="Arial" w:hAnsi="Arial" w:cs="Arial"/>
                          <w:noProof/>
                          <w:sz w:val="16"/>
                          <w:szCs w:val="16"/>
                          <w:lang w:eastAsia="fr-FR"/>
                        </w:rPr>
                        <w:t>él : 03 26 91 41 39</w:t>
                      </w:r>
                    </w:p>
                    <w:p w14:paraId="439C7688" w14:textId="77777777" w:rsidR="004E570F" w:rsidRPr="00D0671A" w:rsidRDefault="004E570F" w:rsidP="00D0671A">
                      <w:pPr>
                        <w:tabs>
                          <w:tab w:val="left" w:pos="454"/>
                          <w:tab w:val="right" w:pos="2438"/>
                        </w:tabs>
                        <w:spacing w:after="0" w:line="240" w:lineRule="auto"/>
                        <w:outlineLvl w:val="0"/>
                        <w:rPr>
                          <w:rFonts w:ascii="Arial" w:hAnsi="Arial" w:cs="Arial"/>
                          <w:noProof/>
                          <w:sz w:val="16"/>
                          <w:szCs w:val="16"/>
                          <w:lang w:eastAsia="fr-FR"/>
                        </w:rPr>
                      </w:pPr>
                      <w:hyperlink r:id="rId10" w:history="1">
                        <w:r w:rsidRPr="00D0671A">
                          <w:rPr>
                            <w:rStyle w:val="Lienhypertexte"/>
                            <w:rFonts w:ascii="Arial" w:hAnsi="Arial" w:cs="Arial"/>
                            <w:noProof/>
                            <w:sz w:val="16"/>
                            <w:szCs w:val="16"/>
                            <w:lang w:eastAsia="fr-FR"/>
                          </w:rPr>
                          <w:t>m.m@univ-reims.fr</w:t>
                        </w:r>
                      </w:hyperlink>
                    </w:p>
                    <w:p w14:paraId="647C0BD5" w14:textId="77777777" w:rsidR="004E570F" w:rsidRPr="00D0671A" w:rsidRDefault="004E570F" w:rsidP="00D0671A">
                      <w:pPr>
                        <w:spacing w:after="0" w:line="240" w:lineRule="auto"/>
                        <w:rPr>
                          <w:rFonts w:ascii="Arial" w:hAnsi="Arial" w:cs="Arial"/>
                          <w:noProof/>
                          <w:sz w:val="16"/>
                          <w:szCs w:val="16"/>
                          <w:lang w:eastAsia="fr-FR"/>
                        </w:rPr>
                      </w:pPr>
                    </w:p>
                    <w:p w14:paraId="05DECEB6" w14:textId="77777777" w:rsidR="004E570F" w:rsidRPr="00D0671A" w:rsidRDefault="004E570F" w:rsidP="00D0671A">
                      <w:pPr>
                        <w:tabs>
                          <w:tab w:val="right" w:pos="2438"/>
                        </w:tabs>
                        <w:spacing w:after="0" w:line="240" w:lineRule="auto"/>
                        <w:rPr>
                          <w:rFonts w:ascii="Arial" w:hAnsi="Arial" w:cs="Arial"/>
                          <w:noProof/>
                          <w:sz w:val="16"/>
                          <w:szCs w:val="16"/>
                          <w:lang w:eastAsia="fr-FR"/>
                        </w:rPr>
                      </w:pPr>
                      <w:r w:rsidRPr="00D0671A">
                        <w:rPr>
                          <w:rFonts w:ascii="Arial" w:hAnsi="Arial" w:cs="Arial"/>
                          <w:noProof/>
                          <w:sz w:val="16"/>
                          <w:szCs w:val="16"/>
                          <w:lang w:eastAsia="fr-FR"/>
                        </w:rPr>
                        <w:t>Réf : ZB-FJ n°5666</w:t>
                      </w:r>
                    </w:p>
                    <w:p w14:paraId="4FACD7E9" w14:textId="77777777" w:rsidR="004E570F" w:rsidRPr="00D0671A" w:rsidRDefault="004E570F" w:rsidP="00F37F37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E38D6D" wp14:editId="01CAC4F3">
                <wp:simplePos x="0" y="0"/>
                <wp:positionH relativeFrom="column">
                  <wp:posOffset>2249805</wp:posOffset>
                </wp:positionH>
                <wp:positionV relativeFrom="paragraph">
                  <wp:posOffset>-3054985</wp:posOffset>
                </wp:positionV>
                <wp:extent cx="4751705" cy="2407920"/>
                <wp:effectExtent l="1905" t="5715" r="0" b="0"/>
                <wp:wrapNone/>
                <wp:docPr id="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1705" cy="2407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B6AD15" w14:textId="77777777" w:rsidR="004E570F" w:rsidRPr="00F37F37" w:rsidRDefault="004E570F" w:rsidP="00F37F3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F37F3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Objet 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38D6D" id="Text Box 12" o:spid="_x0000_s1030" type="#_x0000_t202" style="position:absolute;margin-left:177.15pt;margin-top:-240.5pt;width:374.15pt;height:189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" stroked="f">
                <v:textbox>
                  <w:txbxContent>
                    <w:p w14:paraId="24B6AD15" w14:textId="77777777" w:rsidR="004E570F" w:rsidRPr="00F37F37" w:rsidRDefault="004E570F" w:rsidP="00F37F37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F37F37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Objet : </w:t>
                      </w:r>
                    </w:p>
                  </w:txbxContent>
                </v:textbox>
              </v:shape>
            </w:pict>
          </mc:Fallback>
        </mc:AlternateContent>
      </w:r>
      <w:r w:rsidRPr="00F37F37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FB54752" wp14:editId="20D39E66">
                <wp:simplePos x="0" y="0"/>
                <wp:positionH relativeFrom="column">
                  <wp:posOffset>3717925</wp:posOffset>
                </wp:positionH>
                <wp:positionV relativeFrom="paragraph">
                  <wp:posOffset>-9464675</wp:posOffset>
                </wp:positionV>
                <wp:extent cx="3054350" cy="675640"/>
                <wp:effectExtent l="0" t="0" r="0" b="63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4350" cy="67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CF3A17" w14:textId="77777777" w:rsidR="00F37F37" w:rsidRDefault="00F37F37" w:rsidP="00F37F37">
                            <w:pPr>
                              <w:tabs>
                                <w:tab w:val="left" w:pos="567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Reims, le 14 septembre 2010 </w:t>
                            </w:r>
                          </w:p>
                          <w:p w14:paraId="31F4362F" w14:textId="77777777" w:rsidR="00F37F37" w:rsidRDefault="00F37F37" w:rsidP="00F37F37">
                            <w:pPr>
                              <w:tabs>
                                <w:tab w:val="left" w:pos="567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00CF7AE6" w14:textId="77777777" w:rsidR="00F37F37" w:rsidRDefault="00F37F37" w:rsidP="00F37F37">
                            <w:pPr>
                              <w:tabs>
                                <w:tab w:val="left" w:pos="567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Le directeur</w:t>
                            </w:r>
                          </w:p>
                          <w:p w14:paraId="32AA8A85" w14:textId="77777777" w:rsidR="00F37F37" w:rsidRDefault="00F37F37" w:rsidP="00F37F37">
                            <w:pPr>
                              <w:tabs>
                                <w:tab w:val="left" w:pos="567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à</w:t>
                            </w:r>
                          </w:p>
                          <w:p w14:paraId="5390D64D" w14:textId="77777777" w:rsidR="00F37F37" w:rsidRPr="00F37F37" w:rsidRDefault="00F37F37" w:rsidP="00F37F37">
                            <w:pPr>
                              <w:tabs>
                                <w:tab w:val="left" w:pos="567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Monsieur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B54752" id="Text Box 5" o:spid="_x0000_s1031" type="#_x0000_t202" style="position:absolute;margin-left:292.75pt;margin-top:-745.2pt;width:240.5pt;height:53.2pt;z-index:2516531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" stroked="f">
                <v:textbox style="mso-fit-shape-to-text:t">
                  <w:txbxContent>
                    <w:p w14:paraId="1DCF3A17" w14:textId="77777777" w:rsidR="00F37F37" w:rsidRDefault="00F37F37" w:rsidP="00F37F37">
                      <w:pPr>
                        <w:tabs>
                          <w:tab w:val="left" w:pos="567"/>
                        </w:tabs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Reims, le 14 septembre 2010 </w:t>
                      </w:r>
                    </w:p>
                    <w:p w14:paraId="31F4362F" w14:textId="77777777" w:rsidR="00F37F37" w:rsidRDefault="00F37F37" w:rsidP="00F37F37">
                      <w:pPr>
                        <w:tabs>
                          <w:tab w:val="left" w:pos="567"/>
                        </w:tabs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00CF7AE6" w14:textId="77777777" w:rsidR="00F37F37" w:rsidRDefault="00F37F37" w:rsidP="00F37F37">
                      <w:pPr>
                        <w:tabs>
                          <w:tab w:val="left" w:pos="567"/>
                        </w:tabs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Le directeur</w:t>
                      </w:r>
                    </w:p>
                    <w:p w14:paraId="32AA8A85" w14:textId="77777777" w:rsidR="00F37F37" w:rsidRDefault="00F37F37" w:rsidP="00F37F37">
                      <w:pPr>
                        <w:tabs>
                          <w:tab w:val="left" w:pos="567"/>
                        </w:tabs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à</w:t>
                      </w:r>
                    </w:p>
                    <w:p w14:paraId="5390D64D" w14:textId="77777777" w:rsidR="00F37F37" w:rsidRPr="00F37F37" w:rsidRDefault="00F37F37" w:rsidP="00F37F37">
                      <w:pPr>
                        <w:tabs>
                          <w:tab w:val="left" w:pos="567"/>
                        </w:tabs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Monsieur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87DDB86" wp14:editId="279F5E78">
                <wp:simplePos x="0" y="0"/>
                <wp:positionH relativeFrom="column">
                  <wp:posOffset>255905</wp:posOffset>
                </wp:positionH>
                <wp:positionV relativeFrom="paragraph">
                  <wp:posOffset>-8418830</wp:posOffset>
                </wp:positionV>
                <wp:extent cx="1877060" cy="1057275"/>
                <wp:effectExtent l="1905" t="1270" r="635" b="0"/>
                <wp:wrapNone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706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BFECA4" w14:textId="77777777" w:rsidR="00F37F37" w:rsidRDefault="00F37F37" w:rsidP="00D0671A">
                            <w:pPr>
                              <w:tabs>
                                <w:tab w:val="left" w:pos="2438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Secrétariat de direction </w:t>
                            </w:r>
                          </w:p>
                          <w:p w14:paraId="3EE62512" w14:textId="77777777" w:rsidR="00F37F37" w:rsidRDefault="00F37F37" w:rsidP="00D0671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Affaire suivie pas M.</w:t>
                            </w:r>
                          </w:p>
                          <w:p w14:paraId="1E29070C" w14:textId="77777777" w:rsidR="00F37F37" w:rsidRDefault="00F37F37" w:rsidP="00F37F3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2700133B" w14:textId="77777777" w:rsidR="00D0671A" w:rsidRDefault="00D0671A" w:rsidP="00D0671A">
                            <w:pPr>
                              <w:tabs>
                                <w:tab w:val="left" w:pos="454"/>
                                <w:tab w:val="right" w:pos="2438"/>
                              </w:tabs>
                              <w:spacing w:after="0" w:line="240" w:lineRule="auto"/>
                              <w:outlineLvl w:val="0"/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  <w:lang w:eastAsia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  <w:lang w:eastAsia="fr-FR"/>
                              </w:rPr>
                              <w:t>T</w:t>
                            </w:r>
                            <w:r w:rsidRPr="00065234"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  <w:lang w:eastAsia="fr-FR"/>
                              </w:rPr>
                              <w:t>él : 03 26 91 41 39</w:t>
                            </w:r>
                          </w:p>
                          <w:p w14:paraId="48EE76EE" w14:textId="77777777" w:rsidR="00D0671A" w:rsidRPr="00D0671A" w:rsidRDefault="00D0671A" w:rsidP="00D0671A">
                            <w:pPr>
                              <w:tabs>
                                <w:tab w:val="left" w:pos="454"/>
                                <w:tab w:val="right" w:pos="2438"/>
                              </w:tabs>
                              <w:spacing w:after="0" w:line="240" w:lineRule="auto"/>
                              <w:outlineLvl w:val="0"/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  <w:lang w:eastAsia="fr-FR"/>
                              </w:rPr>
                            </w:pPr>
                            <w:hyperlink r:id="rId11" w:history="1">
                              <w:r w:rsidRPr="00D0671A">
                                <w:rPr>
                                  <w:rStyle w:val="Lienhypertexte"/>
                                  <w:rFonts w:ascii="Arial" w:hAnsi="Arial" w:cs="Arial"/>
                                  <w:noProof/>
                                  <w:sz w:val="16"/>
                                  <w:szCs w:val="16"/>
                                  <w:lang w:eastAsia="fr-FR"/>
                                </w:rPr>
                                <w:t>m.m@univ-reims.fr</w:t>
                              </w:r>
                            </w:hyperlink>
                          </w:p>
                          <w:p w14:paraId="7F5560A6" w14:textId="77777777" w:rsidR="00D0671A" w:rsidRPr="00D0671A" w:rsidRDefault="00D0671A" w:rsidP="00D0671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  <w:lang w:eastAsia="fr-FR"/>
                              </w:rPr>
                            </w:pPr>
                          </w:p>
                          <w:p w14:paraId="0969B87E" w14:textId="77777777" w:rsidR="00D0671A" w:rsidRPr="00D0671A" w:rsidRDefault="00D0671A" w:rsidP="00D0671A">
                            <w:pPr>
                              <w:tabs>
                                <w:tab w:val="right" w:pos="2438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D0671A"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  <w:lang w:eastAsia="fr-FR"/>
                              </w:rPr>
                              <w:t>Réf : ZB-FJ n°5666</w:t>
                            </w:r>
                          </w:p>
                          <w:p w14:paraId="37D77ABD" w14:textId="77777777" w:rsidR="00F37F37" w:rsidRPr="00D0671A" w:rsidRDefault="00F37F37" w:rsidP="00F37F3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DDB86" id="Text Box 8" o:spid="_x0000_s1032" type="#_x0000_t202" style="position:absolute;margin-left:20.15pt;margin-top:-662.85pt;width:147.8pt;height:83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" stroked="f">
                <v:textbox>
                  <w:txbxContent>
                    <w:p w14:paraId="55BFECA4" w14:textId="77777777" w:rsidR="00F37F37" w:rsidRDefault="00F37F37" w:rsidP="00D0671A">
                      <w:pPr>
                        <w:tabs>
                          <w:tab w:val="left" w:pos="2438"/>
                        </w:tabs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Secrétariat de direction </w:t>
                      </w:r>
                    </w:p>
                    <w:p w14:paraId="3EE62512" w14:textId="77777777" w:rsidR="00F37F37" w:rsidRDefault="00F37F37" w:rsidP="00D0671A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Affaire suivie pas M.</w:t>
                      </w:r>
                    </w:p>
                    <w:p w14:paraId="1E29070C" w14:textId="77777777" w:rsidR="00F37F37" w:rsidRDefault="00F37F37" w:rsidP="00F37F37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2700133B" w14:textId="77777777" w:rsidR="00D0671A" w:rsidRDefault="00D0671A" w:rsidP="00D0671A">
                      <w:pPr>
                        <w:tabs>
                          <w:tab w:val="left" w:pos="454"/>
                          <w:tab w:val="right" w:pos="2438"/>
                        </w:tabs>
                        <w:spacing w:after="0" w:line="240" w:lineRule="auto"/>
                        <w:outlineLvl w:val="0"/>
                        <w:rPr>
                          <w:rFonts w:ascii="Arial" w:hAnsi="Arial" w:cs="Arial"/>
                          <w:noProof/>
                          <w:sz w:val="16"/>
                          <w:szCs w:val="16"/>
                          <w:lang w:eastAsia="fr-FR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16"/>
                          <w:szCs w:val="16"/>
                          <w:lang w:eastAsia="fr-FR"/>
                        </w:rPr>
                        <w:t>T</w:t>
                      </w:r>
                      <w:r w:rsidRPr="00065234">
                        <w:rPr>
                          <w:rFonts w:ascii="Arial" w:hAnsi="Arial" w:cs="Arial"/>
                          <w:noProof/>
                          <w:sz w:val="16"/>
                          <w:szCs w:val="16"/>
                          <w:lang w:eastAsia="fr-FR"/>
                        </w:rPr>
                        <w:t>él : 03 26 91 41 39</w:t>
                      </w:r>
                    </w:p>
                    <w:p w14:paraId="48EE76EE" w14:textId="77777777" w:rsidR="00D0671A" w:rsidRPr="00D0671A" w:rsidRDefault="00D0671A" w:rsidP="00D0671A">
                      <w:pPr>
                        <w:tabs>
                          <w:tab w:val="left" w:pos="454"/>
                          <w:tab w:val="right" w:pos="2438"/>
                        </w:tabs>
                        <w:spacing w:after="0" w:line="240" w:lineRule="auto"/>
                        <w:outlineLvl w:val="0"/>
                        <w:rPr>
                          <w:rFonts w:ascii="Arial" w:hAnsi="Arial" w:cs="Arial"/>
                          <w:noProof/>
                          <w:sz w:val="16"/>
                          <w:szCs w:val="16"/>
                          <w:lang w:eastAsia="fr-FR"/>
                        </w:rPr>
                      </w:pPr>
                      <w:hyperlink r:id="rId12" w:history="1">
                        <w:r w:rsidRPr="00D0671A">
                          <w:rPr>
                            <w:rStyle w:val="Lienhypertexte"/>
                            <w:rFonts w:ascii="Arial" w:hAnsi="Arial" w:cs="Arial"/>
                            <w:noProof/>
                            <w:sz w:val="16"/>
                            <w:szCs w:val="16"/>
                            <w:lang w:eastAsia="fr-FR"/>
                          </w:rPr>
                          <w:t>m.m@univ-reims.fr</w:t>
                        </w:r>
                      </w:hyperlink>
                    </w:p>
                    <w:p w14:paraId="7F5560A6" w14:textId="77777777" w:rsidR="00D0671A" w:rsidRPr="00D0671A" w:rsidRDefault="00D0671A" w:rsidP="00D0671A">
                      <w:pPr>
                        <w:spacing w:after="0" w:line="240" w:lineRule="auto"/>
                        <w:rPr>
                          <w:rFonts w:ascii="Arial" w:hAnsi="Arial" w:cs="Arial"/>
                          <w:noProof/>
                          <w:sz w:val="16"/>
                          <w:szCs w:val="16"/>
                          <w:lang w:eastAsia="fr-FR"/>
                        </w:rPr>
                      </w:pPr>
                    </w:p>
                    <w:p w14:paraId="0969B87E" w14:textId="77777777" w:rsidR="00D0671A" w:rsidRPr="00D0671A" w:rsidRDefault="00D0671A" w:rsidP="00D0671A">
                      <w:pPr>
                        <w:tabs>
                          <w:tab w:val="right" w:pos="2438"/>
                        </w:tabs>
                        <w:spacing w:after="0" w:line="240" w:lineRule="auto"/>
                        <w:rPr>
                          <w:rFonts w:ascii="Arial" w:hAnsi="Arial" w:cs="Arial"/>
                          <w:noProof/>
                          <w:sz w:val="16"/>
                          <w:szCs w:val="16"/>
                          <w:lang w:eastAsia="fr-FR"/>
                        </w:rPr>
                      </w:pPr>
                      <w:r w:rsidRPr="00D0671A">
                        <w:rPr>
                          <w:rFonts w:ascii="Arial" w:hAnsi="Arial" w:cs="Arial"/>
                          <w:noProof/>
                          <w:sz w:val="16"/>
                          <w:szCs w:val="16"/>
                          <w:lang w:eastAsia="fr-FR"/>
                        </w:rPr>
                        <w:t>Réf : ZB-FJ n°5666</w:t>
                      </w:r>
                    </w:p>
                    <w:p w14:paraId="37D77ABD" w14:textId="77777777" w:rsidR="00F37F37" w:rsidRPr="00D0671A" w:rsidRDefault="00F37F37" w:rsidP="00F37F37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37F37">
        <w:rPr>
          <w:rFonts w:ascii="Arial" w:hAnsi="Arial" w:cs="Arial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F5B6922" wp14:editId="265DF433">
                <wp:simplePos x="0" y="0"/>
                <wp:positionH relativeFrom="column">
                  <wp:posOffset>2019935</wp:posOffset>
                </wp:positionH>
                <wp:positionV relativeFrom="paragraph">
                  <wp:posOffset>-7284085</wp:posOffset>
                </wp:positionV>
                <wp:extent cx="4751705" cy="2407920"/>
                <wp:effectExtent l="635" t="5715" r="0" b="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1705" cy="2407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298D71" w14:textId="77777777" w:rsidR="00F37F37" w:rsidRPr="00F37F37" w:rsidRDefault="00F37F37" w:rsidP="00F37F3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F37F3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Objet 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B6922" id="Text Box 7" o:spid="_x0000_s1033" type="#_x0000_t202" style="position:absolute;margin-left:159.05pt;margin-top:-573.5pt;width:374.15pt;height:189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" stroked="f">
                <v:textbox>
                  <w:txbxContent>
                    <w:p w14:paraId="46298D71" w14:textId="77777777" w:rsidR="00F37F37" w:rsidRPr="00F37F37" w:rsidRDefault="00F37F37" w:rsidP="00F37F37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F37F37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Objet : </w:t>
                      </w:r>
                    </w:p>
                  </w:txbxContent>
                </v:textbox>
              </v:shape>
            </w:pict>
          </mc:Fallback>
        </mc:AlternateContent>
      </w:r>
      <w:r w:rsidRPr="00766C0D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0DD4C2A" wp14:editId="78A1DA9D">
                <wp:simplePos x="0" y="0"/>
                <wp:positionH relativeFrom="column">
                  <wp:posOffset>3359150</wp:posOffset>
                </wp:positionH>
                <wp:positionV relativeFrom="paragraph">
                  <wp:posOffset>-899160</wp:posOffset>
                </wp:positionV>
                <wp:extent cx="3425825" cy="464820"/>
                <wp:effectExtent l="6350" t="2540" r="0" b="2540"/>
                <wp:wrapNone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825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E40872" w14:textId="77777777" w:rsidR="00AA2623" w:rsidRDefault="00AA2623" w:rsidP="00766C0D">
                            <w:pPr>
                              <w:tabs>
                                <w:tab w:val="left" w:pos="3460"/>
                                <w:tab w:val="left" w:pos="5500"/>
                                <w:tab w:val="left" w:pos="5954"/>
                              </w:tabs>
                              <w:spacing w:after="0" w:line="240" w:lineRule="auto"/>
                              <w:jc w:val="right"/>
                              <w:outlineLvl w:val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UFR Sciences Exactes et Naturelles</w:t>
                            </w:r>
                          </w:p>
                          <w:p w14:paraId="1824C25A" w14:textId="77777777" w:rsidR="00766C0D" w:rsidRDefault="00766C0D" w:rsidP="00766C0D">
                            <w:pPr>
                              <w:tabs>
                                <w:tab w:val="left" w:pos="3460"/>
                                <w:tab w:val="left" w:pos="5500"/>
                                <w:tab w:val="left" w:pos="5954"/>
                              </w:tabs>
                              <w:spacing w:after="0" w:line="240" w:lineRule="auto"/>
                              <w:jc w:val="right"/>
                              <w:outlineLvl w:val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564C9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Université de Reims Champagne-Ardenne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540AE5E" w14:textId="77777777" w:rsidR="00766C0D" w:rsidRPr="00564C97" w:rsidRDefault="00766C0D" w:rsidP="00766C0D">
                            <w:pPr>
                              <w:tabs>
                                <w:tab w:val="left" w:pos="3460"/>
                                <w:tab w:val="left" w:pos="5500"/>
                                <w:tab w:val="left" w:pos="5954"/>
                              </w:tabs>
                              <w:spacing w:after="0" w:line="240" w:lineRule="auto"/>
                              <w:jc w:val="right"/>
                              <w:outlineLvl w:val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564C9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9 Bd de la Paix / 5110</w:t>
                            </w:r>
                            <w:r w:rsidR="00AA262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0 REIMS /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64C9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www.univ-reims.fr </w:t>
                            </w:r>
                          </w:p>
                          <w:p w14:paraId="2D6E246A" w14:textId="77777777" w:rsidR="00766C0D" w:rsidRDefault="00766C0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D4C2A" id="Text Box 9" o:spid="_x0000_s1034" type="#_x0000_t202" style="position:absolute;margin-left:264.5pt;margin-top:-70.75pt;width:269.75pt;height:36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" filled="f" stroked="f">
                <v:textbox>
                  <w:txbxContent>
                    <w:p w14:paraId="05E40872" w14:textId="77777777" w:rsidR="00AA2623" w:rsidRDefault="00AA2623" w:rsidP="00766C0D">
                      <w:pPr>
                        <w:tabs>
                          <w:tab w:val="left" w:pos="3460"/>
                          <w:tab w:val="left" w:pos="5500"/>
                          <w:tab w:val="left" w:pos="5954"/>
                        </w:tabs>
                        <w:spacing w:after="0" w:line="240" w:lineRule="auto"/>
                        <w:jc w:val="right"/>
                        <w:outlineLvl w:val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UFR Sciences Exactes et Naturelles</w:t>
                      </w:r>
                    </w:p>
                    <w:p w14:paraId="1824C25A" w14:textId="77777777" w:rsidR="00766C0D" w:rsidRDefault="00766C0D" w:rsidP="00766C0D">
                      <w:pPr>
                        <w:tabs>
                          <w:tab w:val="left" w:pos="3460"/>
                          <w:tab w:val="left" w:pos="5500"/>
                          <w:tab w:val="left" w:pos="5954"/>
                        </w:tabs>
                        <w:spacing w:after="0" w:line="240" w:lineRule="auto"/>
                        <w:jc w:val="right"/>
                        <w:outlineLvl w:val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564C97">
                        <w:rPr>
                          <w:rFonts w:ascii="Arial" w:hAnsi="Arial" w:cs="Arial"/>
                          <w:sz w:val="16"/>
                          <w:szCs w:val="16"/>
                        </w:rPr>
                        <w:t>Université de Reims Champagne-Ardenne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540AE5E" w14:textId="77777777" w:rsidR="00766C0D" w:rsidRPr="00564C97" w:rsidRDefault="00766C0D" w:rsidP="00766C0D">
                      <w:pPr>
                        <w:tabs>
                          <w:tab w:val="left" w:pos="3460"/>
                          <w:tab w:val="left" w:pos="5500"/>
                          <w:tab w:val="left" w:pos="5954"/>
                        </w:tabs>
                        <w:spacing w:after="0" w:line="240" w:lineRule="auto"/>
                        <w:jc w:val="right"/>
                        <w:outlineLvl w:val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564C97">
                        <w:rPr>
                          <w:rFonts w:ascii="Arial" w:hAnsi="Arial" w:cs="Arial"/>
                          <w:sz w:val="16"/>
                          <w:szCs w:val="16"/>
                        </w:rPr>
                        <w:t>9 Bd de la Paix / 5110</w:t>
                      </w:r>
                      <w:r w:rsidR="00AA262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0 REIMS /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564C97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www.univ-reims.fr </w:t>
                      </w:r>
                    </w:p>
                    <w:p w14:paraId="2D6E246A" w14:textId="77777777" w:rsidR="00766C0D" w:rsidRDefault="00766C0D"/>
                  </w:txbxContent>
                </v:textbox>
              </v:shape>
            </w:pict>
          </mc:Fallback>
        </mc:AlternateContent>
      </w:r>
    </w:p>
    <w:sectPr w:rsidR="007D6046" w:rsidRPr="004E570F" w:rsidSect="004E570F">
      <w:footerReference w:type="default" r:id="rId13"/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2AFACC" w14:textId="77777777" w:rsidR="00300790" w:rsidRDefault="00300790" w:rsidP="0034293B">
      <w:pPr>
        <w:spacing w:after="0" w:line="240" w:lineRule="auto"/>
      </w:pPr>
      <w:r>
        <w:separator/>
      </w:r>
    </w:p>
  </w:endnote>
  <w:endnote w:type="continuationSeparator" w:id="0">
    <w:p w14:paraId="5C88C336" w14:textId="77777777" w:rsidR="00300790" w:rsidRDefault="00300790" w:rsidP="00342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750C1A" w14:textId="77777777" w:rsidR="002154BF" w:rsidRDefault="002154BF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3D0883" w14:textId="77777777" w:rsidR="00300790" w:rsidRDefault="00300790" w:rsidP="0034293B">
      <w:pPr>
        <w:spacing w:after="0" w:line="240" w:lineRule="auto"/>
      </w:pPr>
      <w:r>
        <w:separator/>
      </w:r>
    </w:p>
  </w:footnote>
  <w:footnote w:type="continuationSeparator" w:id="0">
    <w:p w14:paraId="086EDD10" w14:textId="77777777" w:rsidR="00300790" w:rsidRDefault="00300790" w:rsidP="003429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B15FB"/>
    <w:multiLevelType w:val="hybridMultilevel"/>
    <w:tmpl w:val="4C888052"/>
    <w:lvl w:ilvl="0" w:tplc="DD020F9C">
      <w:start w:val="1"/>
      <w:numFmt w:val="decimal"/>
      <w:lvlText w:val="(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71A"/>
    <w:rsid w:val="000206F0"/>
    <w:rsid w:val="00034EA0"/>
    <w:rsid w:val="000361EF"/>
    <w:rsid w:val="00044CE9"/>
    <w:rsid w:val="00065234"/>
    <w:rsid w:val="000B0722"/>
    <w:rsid w:val="000B2037"/>
    <w:rsid w:val="00102BEB"/>
    <w:rsid w:val="001367D1"/>
    <w:rsid w:val="0019495D"/>
    <w:rsid w:val="001A4BF0"/>
    <w:rsid w:val="001F36F8"/>
    <w:rsid w:val="002154BF"/>
    <w:rsid w:val="002A1E81"/>
    <w:rsid w:val="002D15CD"/>
    <w:rsid w:val="002F0E00"/>
    <w:rsid w:val="00300790"/>
    <w:rsid w:val="00300F2A"/>
    <w:rsid w:val="00306B86"/>
    <w:rsid w:val="00337CB0"/>
    <w:rsid w:val="0034260E"/>
    <w:rsid w:val="0034293B"/>
    <w:rsid w:val="00381687"/>
    <w:rsid w:val="003871F1"/>
    <w:rsid w:val="00393DFE"/>
    <w:rsid w:val="003A2B99"/>
    <w:rsid w:val="003D3C85"/>
    <w:rsid w:val="0041633A"/>
    <w:rsid w:val="004331B1"/>
    <w:rsid w:val="004538F7"/>
    <w:rsid w:val="004A13FF"/>
    <w:rsid w:val="004D473E"/>
    <w:rsid w:val="004E570F"/>
    <w:rsid w:val="00534120"/>
    <w:rsid w:val="005425D9"/>
    <w:rsid w:val="00546B8C"/>
    <w:rsid w:val="00564C97"/>
    <w:rsid w:val="00595CD7"/>
    <w:rsid w:val="005D0C1B"/>
    <w:rsid w:val="006876B7"/>
    <w:rsid w:val="006B231F"/>
    <w:rsid w:val="00704041"/>
    <w:rsid w:val="00742665"/>
    <w:rsid w:val="00755FA5"/>
    <w:rsid w:val="00766C0D"/>
    <w:rsid w:val="007968F3"/>
    <w:rsid w:val="007B5EF2"/>
    <w:rsid w:val="007D6046"/>
    <w:rsid w:val="00822444"/>
    <w:rsid w:val="00826816"/>
    <w:rsid w:val="00851869"/>
    <w:rsid w:val="00852330"/>
    <w:rsid w:val="00864AC9"/>
    <w:rsid w:val="00881D11"/>
    <w:rsid w:val="009156CD"/>
    <w:rsid w:val="00936C74"/>
    <w:rsid w:val="00943292"/>
    <w:rsid w:val="0094562C"/>
    <w:rsid w:val="009602BC"/>
    <w:rsid w:val="00981231"/>
    <w:rsid w:val="0098585B"/>
    <w:rsid w:val="00A15792"/>
    <w:rsid w:val="00A3029C"/>
    <w:rsid w:val="00A72224"/>
    <w:rsid w:val="00AA2623"/>
    <w:rsid w:val="00AA2C02"/>
    <w:rsid w:val="00AA4532"/>
    <w:rsid w:val="00AB1EC8"/>
    <w:rsid w:val="00AF3EBF"/>
    <w:rsid w:val="00AF7572"/>
    <w:rsid w:val="00B00B7A"/>
    <w:rsid w:val="00B14A66"/>
    <w:rsid w:val="00B4034F"/>
    <w:rsid w:val="00B5123A"/>
    <w:rsid w:val="00B5411E"/>
    <w:rsid w:val="00BD6CF3"/>
    <w:rsid w:val="00BE4E6E"/>
    <w:rsid w:val="00CA439D"/>
    <w:rsid w:val="00CF080C"/>
    <w:rsid w:val="00CF3B91"/>
    <w:rsid w:val="00CF627E"/>
    <w:rsid w:val="00D0671A"/>
    <w:rsid w:val="00D84D6F"/>
    <w:rsid w:val="00D866B3"/>
    <w:rsid w:val="00DD2B23"/>
    <w:rsid w:val="00E331C3"/>
    <w:rsid w:val="00EA45C5"/>
    <w:rsid w:val="00EE0FC3"/>
    <w:rsid w:val="00F1290A"/>
    <w:rsid w:val="00F37F37"/>
    <w:rsid w:val="00F51431"/>
    <w:rsid w:val="00FF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1198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qFormat/>
    <w:rsid w:val="005D0C1B"/>
    <w:pPr>
      <w:keepNext/>
      <w:spacing w:after="0" w:line="240" w:lineRule="auto"/>
      <w:jc w:val="both"/>
      <w:outlineLvl w:val="0"/>
    </w:pPr>
    <w:rPr>
      <w:rFonts w:ascii="Times New Roman" w:eastAsia="Times New Roman" w:hAnsi="Times New Roman"/>
      <w:b/>
      <w:bCs/>
      <w:sz w:val="20"/>
      <w:szCs w:val="20"/>
      <w:lang w:eastAsia="fr-FR"/>
    </w:rPr>
  </w:style>
  <w:style w:type="paragraph" w:styleId="Titre4">
    <w:name w:val="heading 4"/>
    <w:basedOn w:val="Normal"/>
    <w:next w:val="Normal"/>
    <w:qFormat/>
    <w:rsid w:val="00AB1EC8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A4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A439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34293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34293B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semiHidden/>
    <w:unhideWhenUsed/>
    <w:rsid w:val="0034293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4293B"/>
    <w:rPr>
      <w:sz w:val="22"/>
      <w:szCs w:val="22"/>
      <w:lang w:eastAsia="en-US"/>
    </w:rPr>
  </w:style>
  <w:style w:type="character" w:styleId="Lienhypertexte">
    <w:name w:val="Hyperlink"/>
    <w:basedOn w:val="Policepardfaut"/>
    <w:uiPriority w:val="99"/>
    <w:unhideWhenUsed/>
    <w:rsid w:val="00852330"/>
    <w:rPr>
      <w:color w:val="0000FF"/>
      <w:u w:val="single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2D15CD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2D15CD"/>
    <w:rPr>
      <w:rFonts w:ascii="Tahoma" w:hAnsi="Tahoma" w:cs="Tahoma"/>
      <w:sz w:val="16"/>
      <w:szCs w:val="16"/>
      <w:lang w:eastAsia="en-US"/>
    </w:rPr>
  </w:style>
  <w:style w:type="paragraph" w:styleId="Corpsdetexte">
    <w:name w:val="Body Text"/>
    <w:basedOn w:val="Normal"/>
    <w:rsid w:val="007968F3"/>
    <w:pPr>
      <w:spacing w:after="0" w:line="240" w:lineRule="auto"/>
      <w:jc w:val="both"/>
    </w:pPr>
    <w:rPr>
      <w:rFonts w:ascii="Times New Roman" w:eastAsia="Times New Roman" w:hAnsi="Times New Roman"/>
      <w:b/>
      <w:bCs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m.m@univ-reims.fr" TargetMode="External"/><Relationship Id="rId12" Type="http://schemas.openxmlformats.org/officeDocument/2006/relationships/hyperlink" Target="mailto:m.m@univ-reims.fr" TargetMode="Externa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hyperlink" Target="mailto:m.m@univ-reims.fr" TargetMode="External"/><Relationship Id="rId10" Type="http://schemas.openxmlformats.org/officeDocument/2006/relationships/hyperlink" Target="mailto:m.m@univ-reims.f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documents\documents%20camille\courriers%20type%20logo.dot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p:\documents\documents camille\courriers type logo.dot</Template>
  <TotalTime>1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11</CharactersWithSpaces>
  <SharedDoc>false</SharedDoc>
  <HLinks>
    <vt:vector size="24" baseType="variant">
      <vt:variant>
        <vt:i4>458802</vt:i4>
      </vt:variant>
      <vt:variant>
        <vt:i4>3</vt:i4>
      </vt:variant>
      <vt:variant>
        <vt:i4>0</vt:i4>
      </vt:variant>
      <vt:variant>
        <vt:i4>5</vt:i4>
      </vt:variant>
      <vt:variant>
        <vt:lpwstr>mailto:m.m@univ-reims.fr</vt:lpwstr>
      </vt:variant>
      <vt:variant>
        <vt:lpwstr/>
      </vt:variant>
      <vt:variant>
        <vt:i4>458802</vt:i4>
      </vt:variant>
      <vt:variant>
        <vt:i4>0</vt:i4>
      </vt:variant>
      <vt:variant>
        <vt:i4>0</vt:i4>
      </vt:variant>
      <vt:variant>
        <vt:i4>5</vt:i4>
      </vt:variant>
      <vt:variant>
        <vt:lpwstr>mailto:m.m@univ-reims.fr</vt:lpwstr>
      </vt:variant>
      <vt:variant>
        <vt:lpwstr/>
      </vt:variant>
      <vt:variant>
        <vt:i4>6357034</vt:i4>
      </vt:variant>
      <vt:variant>
        <vt:i4>2051</vt:i4>
      </vt:variant>
      <vt:variant>
        <vt:i4>1025</vt:i4>
      </vt:variant>
      <vt:variant>
        <vt:i4>1</vt:i4>
      </vt:variant>
      <vt:variant>
        <vt:lpwstr>courriertype2bpimp</vt:lpwstr>
      </vt:variant>
      <vt:variant>
        <vt:lpwstr/>
      </vt:variant>
      <vt:variant>
        <vt:i4>7798904</vt:i4>
      </vt:variant>
      <vt:variant>
        <vt:i4>-1</vt:i4>
      </vt:variant>
      <vt:variant>
        <vt:i4>1045</vt:i4>
      </vt:variant>
      <vt:variant>
        <vt:i4>1</vt:i4>
      </vt:variant>
      <vt:variant>
        <vt:lpwstr>logoEDurca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Camille Monfroy</dc:creator>
  <cp:keywords/>
  <dc:description/>
  <cp:lastModifiedBy>Luiz Angelo Steffenel</cp:lastModifiedBy>
  <cp:revision>3</cp:revision>
  <cp:lastPrinted>2010-10-05T14:51:00Z</cp:lastPrinted>
  <dcterms:created xsi:type="dcterms:W3CDTF">2017-10-16T07:33:00Z</dcterms:created>
  <dcterms:modified xsi:type="dcterms:W3CDTF">2017-10-16T07:34:00Z</dcterms:modified>
</cp:coreProperties>
</file>